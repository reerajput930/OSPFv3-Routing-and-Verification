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FAF7" w14:textId="6993B78A" w:rsidR="006F3BCF" w:rsidRDefault="006F3BCF" w:rsidP="002F0340">
      <w:pPr>
        <w:jc w:val="center"/>
        <w:rPr>
          <w:rFonts w:ascii="Arial" w:hAnsi="Arial" w:cs="Arial"/>
        </w:rPr>
      </w:pPr>
    </w:p>
    <w:p w14:paraId="042F901B" w14:textId="7AFC7A06" w:rsidR="002F0340" w:rsidRDefault="008807EA" w:rsidP="002F03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5952" behindDoc="0" locked="0" layoutInCell="1" allowOverlap="1" wp14:anchorId="42E22AAC" wp14:editId="012D2139">
            <wp:simplePos x="0" y="0"/>
            <wp:positionH relativeFrom="column">
              <wp:posOffset>1390099</wp:posOffset>
            </wp:positionH>
            <wp:positionV relativeFrom="paragraph">
              <wp:posOffset>278123</wp:posOffset>
            </wp:positionV>
            <wp:extent cx="31623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70" y="21377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81308" w14:textId="51B15974" w:rsidR="002F0340" w:rsidRDefault="002F0340" w:rsidP="002F0340">
      <w:pPr>
        <w:jc w:val="center"/>
        <w:rPr>
          <w:rFonts w:ascii="Arial" w:hAnsi="Arial" w:cs="Arial"/>
        </w:rPr>
      </w:pPr>
    </w:p>
    <w:p w14:paraId="31CEDE43" w14:textId="48A390B4" w:rsidR="00EB31DE" w:rsidRDefault="00EB31DE" w:rsidP="002F0340">
      <w:pPr>
        <w:jc w:val="center"/>
        <w:rPr>
          <w:rFonts w:ascii="Arial" w:hAnsi="Arial" w:cs="Arial"/>
        </w:rPr>
      </w:pPr>
    </w:p>
    <w:p w14:paraId="46AC3612" w14:textId="78B59721" w:rsidR="00EB31DE" w:rsidRDefault="00EB31DE" w:rsidP="002F0340">
      <w:pPr>
        <w:jc w:val="center"/>
        <w:rPr>
          <w:rFonts w:ascii="Arial" w:hAnsi="Arial" w:cs="Arial"/>
        </w:rPr>
      </w:pPr>
    </w:p>
    <w:p w14:paraId="43BEEEBA" w14:textId="34ACAFA3" w:rsidR="002F0340" w:rsidRDefault="002F0340" w:rsidP="002F0340">
      <w:pPr>
        <w:jc w:val="center"/>
        <w:rPr>
          <w:rFonts w:ascii="Arial" w:hAnsi="Arial" w:cs="Arial"/>
        </w:rPr>
      </w:pPr>
    </w:p>
    <w:p w14:paraId="51B88506" w14:textId="3604C86D" w:rsidR="002F0340" w:rsidRDefault="002F0340" w:rsidP="002F0340">
      <w:pPr>
        <w:jc w:val="center"/>
        <w:rPr>
          <w:rFonts w:ascii="Arial" w:hAnsi="Arial" w:cs="Arial"/>
        </w:rPr>
      </w:pPr>
    </w:p>
    <w:p w14:paraId="63994DF2" w14:textId="40B7E89E" w:rsidR="00EB31DE" w:rsidRDefault="00EB31DE" w:rsidP="002F0340">
      <w:pPr>
        <w:jc w:val="center"/>
        <w:rPr>
          <w:rFonts w:ascii="Arial" w:hAnsi="Arial" w:cs="Arial"/>
        </w:rPr>
      </w:pPr>
    </w:p>
    <w:p w14:paraId="1DEF9479" w14:textId="03417BD9" w:rsidR="00EB31DE" w:rsidRDefault="00EB31DE" w:rsidP="002F0340">
      <w:pPr>
        <w:jc w:val="center"/>
        <w:rPr>
          <w:rFonts w:ascii="Arial" w:hAnsi="Arial" w:cs="Arial"/>
        </w:rPr>
      </w:pPr>
    </w:p>
    <w:p w14:paraId="5836B302" w14:textId="457E4970" w:rsidR="00EB31DE" w:rsidRDefault="00EB31DE" w:rsidP="002F0340">
      <w:pPr>
        <w:jc w:val="center"/>
        <w:rPr>
          <w:rFonts w:ascii="Arial" w:hAnsi="Arial" w:cs="Arial"/>
        </w:rPr>
      </w:pPr>
    </w:p>
    <w:p w14:paraId="18D4353E" w14:textId="200B400D" w:rsidR="00EB31DE" w:rsidRDefault="00EB31DE" w:rsidP="002F0340">
      <w:pPr>
        <w:jc w:val="center"/>
        <w:rPr>
          <w:rFonts w:ascii="Arial" w:hAnsi="Arial" w:cs="Arial"/>
        </w:rPr>
      </w:pPr>
    </w:p>
    <w:p w14:paraId="6AA4F2DC" w14:textId="5505CE58" w:rsidR="00EB31DE" w:rsidRDefault="00EB31DE" w:rsidP="002F0340">
      <w:pPr>
        <w:jc w:val="center"/>
        <w:rPr>
          <w:rFonts w:ascii="Arial" w:hAnsi="Arial" w:cs="Arial"/>
        </w:rPr>
      </w:pPr>
    </w:p>
    <w:p w14:paraId="21FAAE19" w14:textId="77777777" w:rsidR="00F61A19" w:rsidRDefault="00F61A19" w:rsidP="00076764">
      <w:pPr>
        <w:jc w:val="center"/>
        <w:rPr>
          <w:rFonts w:ascii="Arial" w:hAnsi="Arial" w:cs="Arial"/>
        </w:rPr>
      </w:pPr>
    </w:p>
    <w:p w14:paraId="28F5A8DC" w14:textId="41A772E4" w:rsidR="00F61A19" w:rsidRPr="008A661C" w:rsidRDefault="00F61A19" w:rsidP="00076764">
      <w:pPr>
        <w:jc w:val="center"/>
        <w:rPr>
          <w:rFonts w:ascii="Arial" w:hAnsi="Arial" w:cs="Arial"/>
          <w:sz w:val="44"/>
          <w:szCs w:val="44"/>
          <w:lang w:val="fr-FR"/>
        </w:rPr>
      </w:pPr>
      <w:proofErr w:type="gramStart"/>
      <w:r w:rsidRPr="008A661C">
        <w:rPr>
          <w:rFonts w:ascii="Arial" w:hAnsi="Arial" w:cs="Arial"/>
          <w:sz w:val="44"/>
          <w:szCs w:val="44"/>
          <w:lang w:val="fr-FR"/>
        </w:rPr>
        <w:t>Course:</w:t>
      </w:r>
      <w:proofErr w:type="gramEnd"/>
      <w:r w:rsidRPr="008A661C">
        <w:rPr>
          <w:rFonts w:ascii="Arial" w:hAnsi="Arial" w:cs="Arial"/>
          <w:sz w:val="44"/>
          <w:szCs w:val="44"/>
          <w:lang w:val="fr-FR"/>
        </w:rPr>
        <w:t xml:space="preserve"> CYB</w:t>
      </w:r>
      <w:r w:rsidR="00A3357C" w:rsidRPr="008A661C">
        <w:rPr>
          <w:rFonts w:ascii="Arial" w:hAnsi="Arial" w:cs="Arial"/>
          <w:sz w:val="44"/>
          <w:szCs w:val="44"/>
          <w:lang w:val="fr-FR"/>
        </w:rPr>
        <w:t>20</w:t>
      </w:r>
      <w:r w:rsidR="00A42B67" w:rsidRPr="008A661C">
        <w:rPr>
          <w:rFonts w:ascii="Arial" w:hAnsi="Arial" w:cs="Arial"/>
          <w:sz w:val="44"/>
          <w:szCs w:val="44"/>
          <w:lang w:val="fr-FR"/>
        </w:rPr>
        <w:t>4</w:t>
      </w:r>
      <w:r w:rsidRPr="008A661C">
        <w:rPr>
          <w:rFonts w:ascii="Arial" w:hAnsi="Arial" w:cs="Arial"/>
          <w:sz w:val="44"/>
          <w:szCs w:val="44"/>
          <w:lang w:val="fr-FR"/>
        </w:rPr>
        <w:t xml:space="preserve"> </w:t>
      </w:r>
      <w:r w:rsidR="005D130D" w:rsidRPr="008A661C">
        <w:rPr>
          <w:rFonts w:ascii="Arial" w:hAnsi="Arial" w:cs="Arial"/>
          <w:sz w:val="44"/>
          <w:szCs w:val="44"/>
          <w:lang w:val="fr-FR"/>
        </w:rPr>
        <w:t>(</w:t>
      </w:r>
      <w:r w:rsidR="00FA6A6F" w:rsidRPr="008A661C">
        <w:rPr>
          <w:rFonts w:ascii="Arial" w:hAnsi="Arial" w:cs="Arial"/>
          <w:sz w:val="44"/>
          <w:szCs w:val="44"/>
          <w:lang w:val="fr-FR"/>
        </w:rPr>
        <w:t xml:space="preserve">Cisco Technologies </w:t>
      </w:r>
      <w:r w:rsidR="00C3243E" w:rsidRPr="008A661C">
        <w:rPr>
          <w:rFonts w:ascii="Arial" w:hAnsi="Arial" w:cs="Arial"/>
          <w:sz w:val="44"/>
          <w:szCs w:val="44"/>
          <w:lang w:val="fr-FR"/>
        </w:rPr>
        <w:t>–</w:t>
      </w:r>
      <w:r w:rsidR="00FA6A6F" w:rsidRPr="008A661C">
        <w:rPr>
          <w:rFonts w:ascii="Arial" w:hAnsi="Arial" w:cs="Arial"/>
          <w:sz w:val="44"/>
          <w:szCs w:val="44"/>
          <w:lang w:val="fr-FR"/>
        </w:rPr>
        <w:t xml:space="preserve"> CCNA</w:t>
      </w:r>
      <w:r w:rsidR="005D130D" w:rsidRPr="008A661C">
        <w:rPr>
          <w:rFonts w:ascii="Arial" w:hAnsi="Arial" w:cs="Arial"/>
          <w:sz w:val="44"/>
          <w:szCs w:val="44"/>
          <w:lang w:val="fr-FR"/>
        </w:rPr>
        <w:t>)</w:t>
      </w:r>
    </w:p>
    <w:p w14:paraId="22F21FB7" w14:textId="4FEF5C02" w:rsidR="00F61A19" w:rsidRDefault="00F61A19" w:rsidP="00E9249F">
      <w:pPr>
        <w:jc w:val="center"/>
        <w:rPr>
          <w:rFonts w:ascii="Arial" w:hAnsi="Arial" w:cs="Arial"/>
          <w:sz w:val="44"/>
          <w:szCs w:val="44"/>
        </w:rPr>
      </w:pPr>
      <w:r w:rsidRPr="002623B9">
        <w:rPr>
          <w:rFonts w:ascii="Arial" w:hAnsi="Arial" w:cs="Arial"/>
          <w:sz w:val="44"/>
          <w:szCs w:val="44"/>
        </w:rPr>
        <w:t>Lab</w:t>
      </w:r>
      <w:r>
        <w:rPr>
          <w:rFonts w:ascii="Arial" w:hAnsi="Arial" w:cs="Arial"/>
          <w:sz w:val="44"/>
          <w:szCs w:val="44"/>
        </w:rPr>
        <w:t xml:space="preserve"> </w:t>
      </w:r>
      <w:r w:rsidR="00911420">
        <w:rPr>
          <w:rFonts w:ascii="Arial" w:hAnsi="Arial" w:cs="Arial"/>
          <w:sz w:val="44"/>
          <w:szCs w:val="44"/>
        </w:rPr>
        <w:t>8</w:t>
      </w:r>
      <w:r w:rsidRPr="002623B9">
        <w:rPr>
          <w:rFonts w:ascii="Arial" w:hAnsi="Arial" w:cs="Arial"/>
          <w:sz w:val="44"/>
          <w:szCs w:val="44"/>
        </w:rPr>
        <w:t xml:space="preserve">: </w:t>
      </w:r>
      <w:r w:rsidR="00F23EED">
        <w:rPr>
          <w:rFonts w:ascii="Arial" w:hAnsi="Arial" w:cs="Arial"/>
          <w:sz w:val="44"/>
          <w:szCs w:val="44"/>
        </w:rPr>
        <w:t xml:space="preserve">Configure </w:t>
      </w:r>
      <w:r w:rsidR="002A5BAC">
        <w:rPr>
          <w:rFonts w:ascii="Arial" w:hAnsi="Arial" w:cs="Arial"/>
          <w:sz w:val="44"/>
          <w:szCs w:val="44"/>
        </w:rPr>
        <w:t>OSPF</w:t>
      </w:r>
      <w:r w:rsidR="006C4A29">
        <w:rPr>
          <w:rFonts w:ascii="Arial" w:hAnsi="Arial" w:cs="Arial"/>
          <w:sz w:val="44"/>
          <w:szCs w:val="44"/>
        </w:rPr>
        <w:t>v3</w:t>
      </w:r>
      <w:r w:rsidR="00FF749C">
        <w:rPr>
          <w:rFonts w:ascii="Arial" w:hAnsi="Arial" w:cs="Arial"/>
          <w:sz w:val="44"/>
          <w:szCs w:val="44"/>
        </w:rPr>
        <w:t xml:space="preserve"> </w:t>
      </w:r>
      <w:r w:rsidR="00763C35">
        <w:rPr>
          <w:rFonts w:ascii="Arial" w:hAnsi="Arial" w:cs="Arial"/>
          <w:sz w:val="44"/>
          <w:szCs w:val="44"/>
        </w:rPr>
        <w:t>Routing</w:t>
      </w:r>
      <w:r w:rsidR="005D6BA7">
        <w:rPr>
          <w:rFonts w:ascii="Arial" w:hAnsi="Arial" w:cs="Arial"/>
          <w:sz w:val="44"/>
          <w:szCs w:val="44"/>
        </w:rPr>
        <w:t xml:space="preserve"> an</w:t>
      </w:r>
      <w:r w:rsidR="000F3D80">
        <w:rPr>
          <w:rFonts w:ascii="Arial" w:hAnsi="Arial" w:cs="Arial"/>
          <w:sz w:val="44"/>
          <w:szCs w:val="44"/>
        </w:rPr>
        <w:t xml:space="preserve">d </w:t>
      </w:r>
      <w:r w:rsidR="00240D0B">
        <w:rPr>
          <w:rFonts w:ascii="Arial" w:hAnsi="Arial" w:cs="Arial"/>
          <w:sz w:val="44"/>
          <w:szCs w:val="44"/>
        </w:rPr>
        <w:t>V</w:t>
      </w:r>
      <w:r w:rsidR="002E217F">
        <w:rPr>
          <w:rFonts w:ascii="Arial" w:hAnsi="Arial" w:cs="Arial"/>
          <w:sz w:val="44"/>
          <w:szCs w:val="44"/>
        </w:rPr>
        <w:t>erification</w:t>
      </w:r>
    </w:p>
    <w:p w14:paraId="3DB77F48" w14:textId="77777777" w:rsidR="00F61A19" w:rsidRPr="002623B9" w:rsidRDefault="00F61A19" w:rsidP="00076764">
      <w:pPr>
        <w:jc w:val="center"/>
        <w:rPr>
          <w:rFonts w:ascii="Arial" w:hAnsi="Arial" w:cs="Arial"/>
          <w:sz w:val="44"/>
          <w:szCs w:val="44"/>
        </w:rPr>
      </w:pPr>
    </w:p>
    <w:p w14:paraId="439AB1CA" w14:textId="77777777" w:rsidR="00F61A19" w:rsidRDefault="00F61A19" w:rsidP="00076764">
      <w:pPr>
        <w:jc w:val="center"/>
        <w:rPr>
          <w:rFonts w:ascii="Arial" w:hAnsi="Arial" w:cs="Arial"/>
          <w:sz w:val="44"/>
          <w:szCs w:val="44"/>
        </w:rPr>
      </w:pPr>
    </w:p>
    <w:p w14:paraId="20A37AE9" w14:textId="77777777" w:rsidR="00F61A19" w:rsidRPr="00673A27" w:rsidRDefault="00F61A19" w:rsidP="00076764">
      <w:pPr>
        <w:jc w:val="center"/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 xml:space="preserve">Student Name: </w:t>
      </w:r>
      <w:r w:rsidRPr="00673A27">
        <w:rPr>
          <w:rFonts w:ascii="Arial" w:hAnsi="Arial" w:cs="Arial"/>
          <w:sz w:val="44"/>
          <w:szCs w:val="44"/>
        </w:rPr>
        <w:tab/>
        <w:t>_______________________</w:t>
      </w:r>
    </w:p>
    <w:p w14:paraId="3AAEFF08" w14:textId="77777777" w:rsidR="00F61A19" w:rsidRPr="00673A27" w:rsidRDefault="00F61A19" w:rsidP="00076764">
      <w:pPr>
        <w:jc w:val="center"/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 xml:space="preserve">Student ID: </w:t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  <w:t>_______________________</w:t>
      </w:r>
    </w:p>
    <w:p w14:paraId="667AAD32" w14:textId="0E2A3B71" w:rsidR="00F61A19" w:rsidRDefault="00F61A19" w:rsidP="00F61A19">
      <w:pPr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>Section:</w:t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  <w:t>________</w:t>
      </w:r>
    </w:p>
    <w:p w14:paraId="05370817" w14:textId="5BA2FB20" w:rsidR="00F61A19" w:rsidRDefault="00F61A19" w:rsidP="00F61A19">
      <w:pPr>
        <w:rPr>
          <w:rFonts w:ascii="Arial" w:hAnsi="Arial" w:cs="Arial"/>
          <w:sz w:val="44"/>
          <w:szCs w:val="44"/>
        </w:rPr>
      </w:pPr>
    </w:p>
    <w:p w14:paraId="1688D118" w14:textId="662C4F00" w:rsidR="00A3357C" w:rsidRDefault="00A3357C" w:rsidP="00F61A19">
      <w:pPr>
        <w:rPr>
          <w:rFonts w:ascii="Arial" w:hAnsi="Arial" w:cs="Arial"/>
          <w:sz w:val="44"/>
          <w:szCs w:val="44"/>
        </w:rPr>
      </w:pPr>
    </w:p>
    <w:p w14:paraId="4CDFB334" w14:textId="77777777" w:rsidR="007776E4" w:rsidRDefault="007776E4" w:rsidP="00F61A19">
      <w:pPr>
        <w:rPr>
          <w:rFonts w:ascii="Arial" w:hAnsi="Arial" w:cs="Arial"/>
          <w:sz w:val="44"/>
          <w:szCs w:val="44"/>
        </w:rPr>
      </w:pPr>
    </w:p>
    <w:p w14:paraId="362B4A35" w14:textId="25C22FCE" w:rsidR="00F61A19" w:rsidRPr="00F33292" w:rsidRDefault="00DE71F7" w:rsidP="002D5F09">
      <w:pPr>
        <w:rPr>
          <w:rFonts w:ascii="Arial" w:hAnsi="Arial" w:cs="Arial"/>
          <w:b/>
          <w:bCs/>
          <w:color w:val="2F5496" w:themeColor="accent5" w:themeShade="BF"/>
          <w:u w:val="single"/>
        </w:rPr>
      </w:pPr>
      <w:r w:rsidRPr="00F33292">
        <w:rPr>
          <w:rFonts w:ascii="Arial" w:hAnsi="Arial" w:cs="Arial"/>
          <w:b/>
          <w:bCs/>
          <w:color w:val="2F5496" w:themeColor="accent5" w:themeShade="BF"/>
          <w:u w:val="single"/>
        </w:rPr>
        <w:lastRenderedPageBreak/>
        <w:t>Lab</w:t>
      </w:r>
      <w:r w:rsidR="00F61A19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</w:t>
      </w:r>
      <w:r w:rsidR="00785B32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Activity </w:t>
      </w:r>
      <w:r w:rsidR="00F61A19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– </w:t>
      </w:r>
      <w:r w:rsidR="00EC6031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OSPF</w:t>
      </w:r>
      <w:r w:rsidR="00FF1273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v</w:t>
      </w:r>
      <w:r w:rsidR="00D929A3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3</w:t>
      </w:r>
      <w:r w:rsidR="00763C35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Routing (</w:t>
      </w:r>
      <w:r w:rsidR="00F23EED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Dynamic</w:t>
      </w:r>
      <w:r w:rsidR="00F82965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)</w:t>
      </w:r>
      <w:r w:rsidR="00CD0DEC" w:rsidRPr="00F33292">
        <w:rPr>
          <w:rFonts w:ascii="Arial" w:hAnsi="Arial" w:cs="Arial"/>
          <w:b/>
          <w:bCs/>
          <w:color w:val="2F5496" w:themeColor="accent5" w:themeShade="BF"/>
          <w:u w:val="single"/>
        </w:rPr>
        <w:t>:</w:t>
      </w:r>
    </w:p>
    <w:p w14:paraId="50341C6F" w14:textId="039EB15D" w:rsidR="00D8403D" w:rsidRPr="00516B87" w:rsidRDefault="00DE71F7" w:rsidP="002D5F0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lang w:val="en-CA"/>
        </w:rPr>
        <w:t xml:space="preserve">There </w:t>
      </w:r>
      <w:r w:rsidR="00763C35">
        <w:rPr>
          <w:rFonts w:ascii="Arial" w:hAnsi="Arial" w:cs="Arial"/>
          <w:lang w:val="en-CA"/>
        </w:rPr>
        <w:t xml:space="preserve">are </w:t>
      </w:r>
      <w:r w:rsidR="00BE1BE1">
        <w:rPr>
          <w:rFonts w:ascii="Arial" w:hAnsi="Arial" w:cs="Arial"/>
          <w:lang w:val="en-CA"/>
        </w:rPr>
        <w:t>four</w:t>
      </w:r>
      <w:r w:rsidR="00763C35">
        <w:rPr>
          <w:rFonts w:ascii="Arial" w:hAnsi="Arial" w:cs="Arial"/>
          <w:lang w:val="en-CA"/>
        </w:rPr>
        <w:t xml:space="preserve"> LANs</w:t>
      </w:r>
      <w:r w:rsidR="00E82D48">
        <w:rPr>
          <w:rFonts w:ascii="Arial" w:hAnsi="Arial" w:cs="Arial"/>
          <w:lang w:val="en-CA"/>
        </w:rPr>
        <w:t xml:space="preserve"> and </w:t>
      </w:r>
      <w:r w:rsidR="00BE1BE1">
        <w:rPr>
          <w:rFonts w:ascii="Arial" w:hAnsi="Arial" w:cs="Arial"/>
          <w:lang w:val="en-CA"/>
        </w:rPr>
        <w:t>four</w:t>
      </w:r>
      <w:r w:rsidR="00763C35">
        <w:rPr>
          <w:rFonts w:ascii="Arial" w:hAnsi="Arial" w:cs="Arial"/>
          <w:lang w:val="en-CA"/>
        </w:rPr>
        <w:t xml:space="preserve"> </w:t>
      </w:r>
      <w:r w:rsidR="00E82D48">
        <w:rPr>
          <w:rFonts w:ascii="Arial" w:hAnsi="Arial" w:cs="Arial"/>
          <w:lang w:val="en-CA"/>
        </w:rPr>
        <w:t>WAN</w:t>
      </w:r>
      <w:r w:rsidR="00763C35">
        <w:rPr>
          <w:rFonts w:ascii="Arial" w:hAnsi="Arial" w:cs="Arial"/>
          <w:lang w:val="en-CA"/>
        </w:rPr>
        <w:t>s</w:t>
      </w:r>
      <w:r w:rsidR="00E82D48">
        <w:rPr>
          <w:rFonts w:ascii="Arial" w:hAnsi="Arial" w:cs="Arial"/>
          <w:lang w:val="en-CA"/>
        </w:rPr>
        <w:t xml:space="preserve"> in the topology</w:t>
      </w:r>
      <w:r w:rsidR="00513701">
        <w:rPr>
          <w:rFonts w:ascii="Arial" w:hAnsi="Arial" w:cs="Arial"/>
          <w:lang w:val="en-CA"/>
        </w:rPr>
        <w:t xml:space="preserve"> below</w:t>
      </w:r>
      <w:r w:rsidR="00E82D48">
        <w:rPr>
          <w:rFonts w:ascii="Arial" w:hAnsi="Arial" w:cs="Arial"/>
          <w:lang w:val="en-CA"/>
        </w:rPr>
        <w:t xml:space="preserve">. </w:t>
      </w:r>
      <w:r w:rsidR="00513701">
        <w:rPr>
          <w:rFonts w:ascii="Arial" w:hAnsi="Arial" w:cs="Arial"/>
          <w:lang w:val="en-CA"/>
        </w:rPr>
        <w:t xml:space="preserve">Please </w:t>
      </w:r>
      <w:r>
        <w:rPr>
          <w:rFonts w:ascii="Arial" w:hAnsi="Arial" w:cs="Arial"/>
          <w:lang w:val="en-CA"/>
        </w:rPr>
        <w:t>simulate the following topology in any simulator, preferably Packet Tracer.</w:t>
      </w:r>
    </w:p>
    <w:p w14:paraId="2E1803CB" w14:textId="72F6B329" w:rsidR="00516B87" w:rsidRPr="00FF749C" w:rsidRDefault="00516B87" w:rsidP="002D5F09">
      <w:pPr>
        <w:pStyle w:val="ListParagraph"/>
        <w:rPr>
          <w:rFonts w:ascii="Arial" w:hAnsi="Arial" w:cs="Arial"/>
        </w:rPr>
      </w:pPr>
    </w:p>
    <w:p w14:paraId="68A11730" w14:textId="795F3DAF" w:rsidR="00FF749C" w:rsidRDefault="00D04A05" w:rsidP="002D5F09">
      <w:pPr>
        <w:ind w:left="360"/>
        <w:rPr>
          <w:rFonts w:ascii="Arial" w:hAnsi="Arial" w:cs="Arial"/>
        </w:rPr>
      </w:pPr>
      <w:r w:rsidRPr="00D04A05">
        <w:rPr>
          <w:rFonts w:ascii="Arial" w:hAnsi="Arial" w:cs="Arial"/>
          <w:noProof/>
        </w:rPr>
        <w:drawing>
          <wp:anchor distT="0" distB="0" distL="114300" distR="114300" simplePos="0" relativeHeight="251692032" behindDoc="1" locked="0" layoutInCell="1" allowOverlap="1" wp14:anchorId="660664A3" wp14:editId="3E2BF4E0">
            <wp:simplePos x="0" y="0"/>
            <wp:positionH relativeFrom="column">
              <wp:posOffset>-400050</wp:posOffset>
            </wp:positionH>
            <wp:positionV relativeFrom="paragraph">
              <wp:posOffset>322580</wp:posOffset>
            </wp:positionV>
            <wp:extent cx="6865620" cy="3086100"/>
            <wp:effectExtent l="38100" t="38100" r="30480" b="38100"/>
            <wp:wrapTight wrapText="bothSides">
              <wp:wrapPolygon edited="0">
                <wp:start x="-120" y="-267"/>
                <wp:lineTo x="-120" y="21733"/>
                <wp:lineTo x="21636" y="21733"/>
                <wp:lineTo x="21636" y="-267"/>
                <wp:lineTo x="-120" y="-267"/>
              </wp:wrapPolygon>
            </wp:wrapTight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0861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957" w:rsidRPr="00AC6957">
        <w:rPr>
          <w:rFonts w:ascii="Arial" w:hAnsi="Arial" w:cs="Arial"/>
        </w:rPr>
        <w:t xml:space="preserve"> </w:t>
      </w:r>
      <w:r w:rsidR="00516B87">
        <w:rPr>
          <w:rFonts w:ascii="Arial" w:hAnsi="Arial" w:cs="Arial"/>
        </w:rPr>
        <w:t xml:space="preserve">YFN </w:t>
      </w:r>
      <w:r w:rsidR="00516B87" w:rsidRPr="00516B87">
        <w:rPr>
          <w:rFonts w:ascii="Arial" w:hAnsi="Arial" w:cs="Arial"/>
        </w:rPr>
        <w:sym w:font="Wingdings" w:char="F0E0"/>
      </w:r>
      <w:r w:rsidR="00516B87">
        <w:rPr>
          <w:rFonts w:ascii="Arial" w:hAnsi="Arial" w:cs="Arial"/>
        </w:rPr>
        <w:t xml:space="preserve"> Your First Name                                        YSN </w:t>
      </w:r>
      <w:r w:rsidR="00516B87" w:rsidRPr="00516B87">
        <w:rPr>
          <w:rFonts w:ascii="Arial" w:hAnsi="Arial" w:cs="Arial"/>
        </w:rPr>
        <w:sym w:font="Wingdings" w:char="F0E0"/>
      </w:r>
      <w:r w:rsidR="00516B87">
        <w:rPr>
          <w:rFonts w:ascii="Arial" w:hAnsi="Arial" w:cs="Arial"/>
        </w:rPr>
        <w:t xml:space="preserve"> </w:t>
      </w:r>
      <w:r w:rsidR="00513701" w:rsidRPr="00513701">
        <w:rPr>
          <w:rFonts w:ascii="Arial" w:hAnsi="Arial" w:cs="Arial"/>
        </w:rPr>
        <w:t>Your Last/Family Name</w:t>
      </w:r>
    </w:p>
    <w:p w14:paraId="10DC6F67" w14:textId="6C7A8E93" w:rsidR="00516B87" w:rsidRDefault="00516B87" w:rsidP="002D5F09">
      <w:pPr>
        <w:spacing w:line="259" w:lineRule="auto"/>
        <w:rPr>
          <w:rFonts w:ascii="Arial" w:hAnsi="Arial" w:cs="Arial"/>
          <w:u w:val="single"/>
          <w:lang w:val="en-CA"/>
        </w:rPr>
      </w:pPr>
    </w:p>
    <w:p w14:paraId="05754905" w14:textId="73AA8D0B" w:rsidR="00FD0B49" w:rsidRPr="00CA0FD8" w:rsidRDefault="00FD0B49" w:rsidP="002D5F09">
      <w:pPr>
        <w:spacing w:line="259" w:lineRule="auto"/>
        <w:rPr>
          <w:rFonts w:ascii="Arial" w:hAnsi="Arial" w:cs="Arial"/>
          <w:u w:val="single"/>
          <w:lang w:val="en-CA"/>
        </w:rPr>
      </w:pPr>
      <w:r w:rsidRPr="00CA0FD8">
        <w:rPr>
          <w:rFonts w:ascii="Arial" w:hAnsi="Arial" w:cs="Arial"/>
          <w:u w:val="single"/>
          <w:lang w:val="en-CA"/>
        </w:rPr>
        <w:t>Required Resources:</w:t>
      </w:r>
    </w:p>
    <w:p w14:paraId="7F7EE7A8" w14:textId="7A06FA73" w:rsidR="00FD0B49" w:rsidRDefault="00BE1BE1" w:rsidP="002D5F09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Four</w:t>
      </w:r>
      <w:r w:rsidR="00FD0B49">
        <w:rPr>
          <w:rFonts w:ascii="Arial" w:hAnsi="Arial" w:cs="Arial"/>
          <w:lang w:val="en-CA"/>
        </w:rPr>
        <w:t xml:space="preserve"> </w:t>
      </w:r>
      <w:r w:rsidR="00D04A05">
        <w:rPr>
          <w:rFonts w:ascii="Arial" w:hAnsi="Arial" w:cs="Arial"/>
          <w:lang w:val="en-CA"/>
        </w:rPr>
        <w:t xml:space="preserve">Multilayer </w:t>
      </w:r>
      <w:r w:rsidR="004F4EFA">
        <w:rPr>
          <w:rFonts w:ascii="Arial" w:hAnsi="Arial" w:cs="Arial"/>
          <w:lang w:val="en-CA"/>
        </w:rPr>
        <w:t>S</w:t>
      </w:r>
      <w:r w:rsidR="00FD0B49">
        <w:rPr>
          <w:rFonts w:ascii="Arial" w:hAnsi="Arial" w:cs="Arial"/>
          <w:lang w:val="en-CA"/>
        </w:rPr>
        <w:t>witch</w:t>
      </w:r>
      <w:r w:rsidR="00F82965">
        <w:rPr>
          <w:rFonts w:ascii="Arial" w:hAnsi="Arial" w:cs="Arial"/>
          <w:lang w:val="en-CA"/>
        </w:rPr>
        <w:t>es</w:t>
      </w:r>
      <w:r w:rsidR="00FD0B49">
        <w:rPr>
          <w:rFonts w:ascii="Arial" w:hAnsi="Arial" w:cs="Arial"/>
          <w:lang w:val="en-CA"/>
        </w:rPr>
        <w:t xml:space="preserve"> (Cisco </w:t>
      </w:r>
      <w:r w:rsidR="00D04A05">
        <w:rPr>
          <w:rFonts w:ascii="Arial" w:hAnsi="Arial" w:cs="Arial"/>
          <w:lang w:val="en-CA"/>
        </w:rPr>
        <w:t>3560</w:t>
      </w:r>
      <w:r w:rsidR="00FD0B49">
        <w:rPr>
          <w:rFonts w:ascii="Arial" w:hAnsi="Arial" w:cs="Arial"/>
          <w:lang w:val="en-CA"/>
        </w:rPr>
        <w:t xml:space="preserve"> with Cisco IOS Release 15+</w:t>
      </w:r>
      <w:r w:rsidR="004F4EFA">
        <w:rPr>
          <w:rFonts w:ascii="Arial" w:hAnsi="Arial" w:cs="Arial"/>
          <w:lang w:val="en-CA"/>
        </w:rPr>
        <w:t xml:space="preserve"> image)</w:t>
      </w:r>
    </w:p>
    <w:p w14:paraId="428A03A1" w14:textId="78C2FA6C" w:rsidR="00FD0B49" w:rsidRDefault="00BE1BE1" w:rsidP="002D5F09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Four</w:t>
      </w:r>
      <w:r w:rsidR="00FD0B49">
        <w:rPr>
          <w:rFonts w:ascii="Arial" w:hAnsi="Arial" w:cs="Arial"/>
          <w:lang w:val="en-CA"/>
        </w:rPr>
        <w:t xml:space="preserve"> Router</w:t>
      </w:r>
      <w:r w:rsidR="00E82D48">
        <w:rPr>
          <w:rFonts w:ascii="Arial" w:hAnsi="Arial" w:cs="Arial"/>
          <w:lang w:val="en-CA"/>
        </w:rPr>
        <w:t>s</w:t>
      </w:r>
      <w:r w:rsidR="00FD0B49">
        <w:rPr>
          <w:rFonts w:ascii="Arial" w:hAnsi="Arial" w:cs="Arial"/>
          <w:lang w:val="en-CA"/>
        </w:rPr>
        <w:t xml:space="preserve"> (Cisco 1941 with Cisco IOS Release 15</w:t>
      </w:r>
      <w:r w:rsidR="00306AA9">
        <w:rPr>
          <w:rFonts w:ascii="Arial" w:hAnsi="Arial" w:cs="Arial"/>
          <w:lang w:val="en-CA"/>
        </w:rPr>
        <w:t>+</w:t>
      </w:r>
      <w:r w:rsidR="00FD0B49">
        <w:rPr>
          <w:rFonts w:ascii="Arial" w:hAnsi="Arial" w:cs="Arial"/>
          <w:lang w:val="en-CA"/>
        </w:rPr>
        <w:t xml:space="preserve"> image</w:t>
      </w:r>
      <w:r w:rsidR="004F4EFA">
        <w:rPr>
          <w:rFonts w:ascii="Arial" w:hAnsi="Arial" w:cs="Arial"/>
          <w:lang w:val="en-CA"/>
        </w:rPr>
        <w:t>)</w:t>
      </w:r>
    </w:p>
    <w:p w14:paraId="43BA0B09" w14:textId="6B0DE9C2" w:rsidR="00FD0B49" w:rsidRDefault="00BE1BE1" w:rsidP="002D5F09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Four</w:t>
      </w:r>
      <w:r w:rsidR="00FD0B49">
        <w:rPr>
          <w:rFonts w:ascii="Arial" w:hAnsi="Arial" w:cs="Arial"/>
          <w:lang w:val="en-CA"/>
        </w:rPr>
        <w:t xml:space="preserve"> PCs (Windows with Terminal Emulation Program)</w:t>
      </w:r>
    </w:p>
    <w:p w14:paraId="44486D03" w14:textId="77777777" w:rsidR="00FD0B49" w:rsidRDefault="00FD0B49" w:rsidP="002D5F09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Cables:</w:t>
      </w:r>
    </w:p>
    <w:p w14:paraId="298AE136" w14:textId="594D4F0F" w:rsidR="00FD0B49" w:rsidRDefault="00FD0B49" w:rsidP="002D5F09">
      <w:pPr>
        <w:pStyle w:val="ListParagraph"/>
        <w:numPr>
          <w:ilvl w:val="1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Console cables to configure the Cisco IOS devices </w:t>
      </w:r>
      <w:r w:rsidR="00513701">
        <w:rPr>
          <w:rFonts w:ascii="Arial" w:hAnsi="Arial" w:cs="Arial"/>
          <w:lang w:val="en-CA"/>
        </w:rPr>
        <w:t>through</w:t>
      </w:r>
      <w:r>
        <w:rPr>
          <w:rFonts w:ascii="Arial" w:hAnsi="Arial" w:cs="Arial"/>
          <w:lang w:val="en-CA"/>
        </w:rPr>
        <w:t xml:space="preserve"> the console port</w:t>
      </w:r>
      <w:r w:rsidR="0054083D">
        <w:rPr>
          <w:rFonts w:ascii="Arial" w:hAnsi="Arial" w:cs="Arial"/>
          <w:lang w:val="en-CA"/>
        </w:rPr>
        <w:t>.</w:t>
      </w:r>
    </w:p>
    <w:p w14:paraId="4FEE9548" w14:textId="2A373641" w:rsidR="00FD0B49" w:rsidRDefault="00FD0B49" w:rsidP="002D5F09">
      <w:pPr>
        <w:pStyle w:val="ListParagraph"/>
        <w:numPr>
          <w:ilvl w:val="1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Ethernet cables as shown in the topology</w:t>
      </w:r>
      <w:r w:rsidR="0054083D">
        <w:rPr>
          <w:rFonts w:ascii="Arial" w:hAnsi="Arial" w:cs="Arial"/>
          <w:lang w:val="en-CA"/>
        </w:rPr>
        <w:t>.</w:t>
      </w:r>
    </w:p>
    <w:p w14:paraId="6BC4938A" w14:textId="0FC90498" w:rsidR="004F4EFA" w:rsidRDefault="004F4EFA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2DC1FEE1" w14:textId="065BD868" w:rsidR="00763C35" w:rsidRDefault="00763C35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0C89B905" w14:textId="6F02E1D4" w:rsidR="00763C35" w:rsidRDefault="00763C35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5C9E7BEC" w14:textId="4704FAF4" w:rsidR="00516B87" w:rsidRDefault="00516B87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251C43E6" w14:textId="77777777" w:rsidR="00516B87" w:rsidRDefault="00516B87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79A783B8" w14:textId="77777777" w:rsidR="00763C35" w:rsidRDefault="00763C35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7B0B4DCA" w14:textId="0AC4D44D" w:rsidR="0058608A" w:rsidRDefault="0058608A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3C1141C0" w14:textId="7D1429EE" w:rsidR="00CC249B" w:rsidRDefault="00CC249B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09997EBC" w14:textId="609F9BBB" w:rsidR="00CC249B" w:rsidRDefault="00CC249B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lang w:val="en-CA"/>
        </w:rPr>
      </w:pPr>
    </w:p>
    <w:p w14:paraId="66263FEE" w14:textId="646F75FC" w:rsidR="00CC249B" w:rsidRPr="00F33292" w:rsidRDefault="00CC249B" w:rsidP="004F4EFA">
      <w:pPr>
        <w:pStyle w:val="ListParagraph"/>
        <w:tabs>
          <w:tab w:val="left" w:pos="7920"/>
        </w:tabs>
        <w:spacing w:line="259" w:lineRule="auto"/>
        <w:ind w:left="1440"/>
        <w:rPr>
          <w:rFonts w:ascii="Arial" w:hAnsi="Arial" w:cs="Arial"/>
          <w:b/>
          <w:bCs/>
          <w:color w:val="2F5496" w:themeColor="accent5" w:themeShade="BF"/>
          <w:lang w:val="en-CA"/>
        </w:rPr>
      </w:pPr>
    </w:p>
    <w:p w14:paraId="561A674C" w14:textId="6C66A2FE" w:rsidR="00DE71F7" w:rsidRPr="002D0737" w:rsidRDefault="00DE71F7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  <w:r w:rsidRPr="002D0737">
        <w:rPr>
          <w:rFonts w:ascii="Arial" w:hAnsi="Arial" w:cs="Arial"/>
          <w:u w:val="single"/>
          <w:lang w:val="en-CA"/>
        </w:rPr>
        <w:lastRenderedPageBreak/>
        <w:t>Addressing Table:</w:t>
      </w:r>
    </w:p>
    <w:tbl>
      <w:tblPr>
        <w:tblStyle w:val="TableGrid"/>
        <w:tblpPr w:leftFromText="180" w:rightFromText="180" w:vertAnchor="text" w:horzAnchor="margin" w:tblpY="87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330"/>
        <w:gridCol w:w="2700"/>
      </w:tblGrid>
      <w:tr w:rsidR="00793D15" w14:paraId="506FD30B" w14:textId="77777777" w:rsidTr="00105AA0">
        <w:tc>
          <w:tcPr>
            <w:tcW w:w="2065" w:type="dxa"/>
            <w:shd w:val="clear" w:color="auto" w:fill="BFBFBF" w:themeFill="background1" w:themeFillShade="BF"/>
          </w:tcPr>
          <w:p w14:paraId="3FE7FBB1" w14:textId="77777777" w:rsidR="00793D15" w:rsidRDefault="00793D15" w:rsidP="005B0871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Device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1AF7F7B" w14:textId="77777777" w:rsidR="00793D15" w:rsidRDefault="00793D15" w:rsidP="005B0871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Interface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4BA64C8" w14:textId="77777777" w:rsidR="00793D15" w:rsidRDefault="00793D15" w:rsidP="005B0871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IP Address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FCDACED" w14:textId="27E6CF44" w:rsidR="00793D15" w:rsidRDefault="00FE18BE" w:rsidP="005B0871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Default Gateway</w:t>
            </w:r>
          </w:p>
        </w:tc>
      </w:tr>
      <w:tr w:rsidR="00793D15" w14:paraId="295992AD" w14:textId="77777777" w:rsidTr="00866F42">
        <w:tc>
          <w:tcPr>
            <w:tcW w:w="2065" w:type="dxa"/>
            <w:tcBorders>
              <w:bottom w:val="single" w:sz="4" w:space="0" w:color="auto"/>
            </w:tcBorders>
            <w:vAlign w:val="center"/>
          </w:tcPr>
          <w:p w14:paraId="6D0029C1" w14:textId="6E965C53" w:rsidR="00793D15" w:rsidRPr="00785B32" w:rsidRDefault="0002002C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M</w:t>
            </w:r>
            <w:r w:rsidR="00793D15" w:rsidRPr="00785B32">
              <w:rPr>
                <w:rFonts w:ascii="Arial" w:hAnsi="Arial" w:cs="Arial"/>
                <w:sz w:val="22"/>
                <w:szCs w:val="20"/>
                <w:lang w:val="en-CA"/>
              </w:rPr>
              <w:t>S1</w:t>
            </w:r>
            <w:r w:rsidR="00793D15">
              <w:rPr>
                <w:rFonts w:ascii="Arial" w:hAnsi="Arial" w:cs="Arial"/>
                <w:sz w:val="22"/>
                <w:szCs w:val="20"/>
                <w:lang w:val="en-CA"/>
              </w:rPr>
              <w:t>-YSN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A4ECC5F" w14:textId="77777777" w:rsidR="00793D15" w:rsidRPr="00785B32" w:rsidRDefault="00793D15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VLAN1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7EFAE74B" w14:textId="77777777" w:rsidR="00793D15" w:rsidRDefault="00305758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:A::2/64</w:t>
            </w:r>
          </w:p>
          <w:p w14:paraId="7C032AB4" w14:textId="134DCBAC" w:rsidR="00105AA0" w:rsidRPr="00785B32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FE80::1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39B56B0" w14:textId="06978C58" w:rsidR="00793D15" w:rsidRPr="00785B32" w:rsidRDefault="00105AA0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:A::1/64</w:t>
            </w:r>
          </w:p>
        </w:tc>
      </w:tr>
      <w:tr w:rsidR="00793D15" w14:paraId="66C30858" w14:textId="77777777" w:rsidTr="00866F42">
        <w:tc>
          <w:tcPr>
            <w:tcW w:w="20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5CD0AF" w14:textId="1960C32E" w:rsidR="00793D15" w:rsidRPr="00785B32" w:rsidRDefault="0002002C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M</w:t>
            </w:r>
            <w:r w:rsidR="00793D15">
              <w:rPr>
                <w:rFonts w:ascii="Arial" w:hAnsi="Arial" w:cs="Arial"/>
                <w:sz w:val="22"/>
                <w:szCs w:val="20"/>
                <w:lang w:val="en-CA"/>
              </w:rPr>
              <w:t>S2-YSN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EC19C" w14:textId="77777777" w:rsidR="00793D15" w:rsidRPr="00785B32" w:rsidRDefault="00793D15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VLAN1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B5729A" w14:textId="77777777" w:rsidR="00793D15" w:rsidRDefault="00305758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:B::2/64</w:t>
            </w:r>
          </w:p>
          <w:p w14:paraId="14165737" w14:textId="72827269" w:rsidR="00105AA0" w:rsidRPr="00785B32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FE80::2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E522B" w14:textId="2519E098" w:rsidR="00793D15" w:rsidRPr="00785B32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:B::1/64</w:t>
            </w:r>
          </w:p>
        </w:tc>
      </w:tr>
      <w:tr w:rsidR="00793D15" w14:paraId="2FB50FA2" w14:textId="77777777" w:rsidTr="00866F42"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4182B" w14:textId="302C8C43" w:rsidR="00793D15" w:rsidRDefault="0002002C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M</w:t>
            </w:r>
            <w:r w:rsidR="00793D15">
              <w:rPr>
                <w:rFonts w:ascii="Arial" w:hAnsi="Arial" w:cs="Arial"/>
                <w:sz w:val="22"/>
                <w:szCs w:val="20"/>
                <w:lang w:val="en-CA"/>
              </w:rPr>
              <w:t>S3-YSN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021A7" w14:textId="77777777" w:rsidR="00793D15" w:rsidRDefault="00793D15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VLAN1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</w:tcPr>
          <w:p w14:paraId="7A533551" w14:textId="77777777" w:rsidR="00793D15" w:rsidRDefault="00305758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:C::2/64</w:t>
            </w:r>
          </w:p>
          <w:p w14:paraId="37D8036C" w14:textId="4FA45801" w:rsidR="00105AA0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FE80::3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89E7D" w14:textId="5288953B" w:rsidR="00793D15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:C::1/64</w:t>
            </w:r>
          </w:p>
        </w:tc>
      </w:tr>
      <w:tr w:rsidR="00793D15" w14:paraId="2EEFBBA9" w14:textId="77777777" w:rsidTr="00866F42">
        <w:tc>
          <w:tcPr>
            <w:tcW w:w="20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2574BF" w14:textId="380DA3EF" w:rsidR="00793D15" w:rsidRDefault="0002002C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M</w:t>
            </w:r>
            <w:r w:rsidR="00793D15">
              <w:rPr>
                <w:rFonts w:ascii="Arial" w:hAnsi="Arial" w:cs="Arial"/>
                <w:sz w:val="22"/>
                <w:szCs w:val="20"/>
                <w:lang w:val="en-CA"/>
              </w:rPr>
              <w:t>S4-YSN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C9462" w14:textId="77777777" w:rsidR="00793D15" w:rsidRDefault="00793D15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VLAN1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8EEAB" w14:textId="77777777" w:rsidR="00793D15" w:rsidRDefault="00305758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2001:DB8:ABCD:D::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2/64</w:t>
            </w:r>
          </w:p>
          <w:p w14:paraId="3FD55B01" w14:textId="104A49F4" w:rsidR="00105AA0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FE80::4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2A5CE" w14:textId="65826E5D" w:rsidR="00793D15" w:rsidRDefault="00105AA0" w:rsidP="005B087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2001:DB8:ABCD:D::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1/64</w:t>
            </w:r>
          </w:p>
        </w:tc>
      </w:tr>
      <w:tr w:rsidR="00305758" w14:paraId="6106B778" w14:textId="77777777" w:rsidTr="00866F42">
        <w:tc>
          <w:tcPr>
            <w:tcW w:w="2065" w:type="dxa"/>
            <w:vMerge w:val="restart"/>
            <w:shd w:val="clear" w:color="auto" w:fill="FFFFFF" w:themeFill="background1"/>
            <w:vAlign w:val="center"/>
          </w:tcPr>
          <w:p w14:paraId="523DE0B4" w14:textId="5E98D532" w:rsidR="00305758" w:rsidRPr="00785B32" w:rsidRDefault="00305758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R1-YFN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AE24AE9" w14:textId="7DA6CB9F" w:rsidR="00305758" w:rsidRPr="00785B32" w:rsidRDefault="00305758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G0/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3330" w:type="dxa"/>
            <w:shd w:val="clear" w:color="auto" w:fill="FFFFFF" w:themeFill="background1"/>
          </w:tcPr>
          <w:p w14:paraId="2BD63F6B" w14:textId="77777777" w:rsidR="00305758" w:rsidRDefault="00305758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bookmarkStart w:id="0" w:name="_Hlk86064911"/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:A::1</w:t>
            </w:r>
            <w:bookmarkEnd w:id="0"/>
            <w:r>
              <w:rPr>
                <w:rFonts w:ascii="Arial" w:hAnsi="Arial" w:cs="Arial"/>
                <w:sz w:val="22"/>
                <w:szCs w:val="20"/>
                <w:lang w:val="en-CA"/>
              </w:rPr>
              <w:t>/64</w:t>
            </w:r>
          </w:p>
          <w:p w14:paraId="4660873D" w14:textId="178EE083" w:rsidR="00FE18BE" w:rsidRPr="00785B32" w:rsidRDefault="00FE18BE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FE80::1 (Link Local)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747253D3" w14:textId="4FB342B0" w:rsidR="00305758" w:rsidRPr="00785B32" w:rsidRDefault="00FE18BE" w:rsidP="00305758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3A8D9DEC" w14:textId="77777777" w:rsidTr="00866F42">
        <w:tc>
          <w:tcPr>
            <w:tcW w:w="2065" w:type="dxa"/>
            <w:vMerge/>
            <w:shd w:val="clear" w:color="auto" w:fill="FFFFFF" w:themeFill="background1"/>
          </w:tcPr>
          <w:p w14:paraId="59B95B85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6F8F0DB" w14:textId="0EB1D21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S0/0/0</w:t>
            </w:r>
          </w:p>
        </w:tc>
        <w:tc>
          <w:tcPr>
            <w:tcW w:w="3330" w:type="dxa"/>
            <w:shd w:val="clear" w:color="auto" w:fill="FFFFFF" w:themeFill="background1"/>
          </w:tcPr>
          <w:p w14:paraId="627C2E34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:12::1/64</w:t>
            </w:r>
          </w:p>
          <w:p w14:paraId="073CDED9" w14:textId="5105673E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FE80::1 (Link Local)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725824ED" w14:textId="2A62B84F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0B47492A" w14:textId="77777777" w:rsidTr="00866F42">
        <w:tc>
          <w:tcPr>
            <w:tcW w:w="2065" w:type="dxa"/>
            <w:vMerge/>
            <w:shd w:val="clear" w:color="auto" w:fill="FFFFFF" w:themeFill="background1"/>
          </w:tcPr>
          <w:p w14:paraId="65F02A18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98BBFDF" w14:textId="54D6F40F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S0/0/1</w:t>
            </w:r>
          </w:p>
        </w:tc>
        <w:tc>
          <w:tcPr>
            <w:tcW w:w="3330" w:type="dxa"/>
            <w:shd w:val="clear" w:color="auto" w:fill="FFFFFF" w:themeFill="background1"/>
          </w:tcPr>
          <w:p w14:paraId="7D011CFC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:13::1/64</w:t>
            </w:r>
          </w:p>
          <w:p w14:paraId="114CB019" w14:textId="521FC9CD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FE80::1 (Link Local)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62D7C902" w14:textId="28457EA6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308B5629" w14:textId="77777777" w:rsidTr="00866F42">
        <w:tc>
          <w:tcPr>
            <w:tcW w:w="2065" w:type="dxa"/>
            <w:vMerge w:val="restart"/>
            <w:shd w:val="clear" w:color="auto" w:fill="D9D9D9" w:themeFill="background1" w:themeFillShade="D9"/>
            <w:vAlign w:val="center"/>
          </w:tcPr>
          <w:p w14:paraId="48CE9844" w14:textId="50E4893B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R2-YFN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8B43189" w14:textId="56652A12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G0/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B5FE4D2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:B::1/64</w:t>
            </w:r>
          </w:p>
          <w:p w14:paraId="73DD1D86" w14:textId="4E3C54ED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FE80::2 (Link Local)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5950270" w14:textId="0D1878E1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6CDBF44C" w14:textId="77777777" w:rsidTr="00866F42">
        <w:tc>
          <w:tcPr>
            <w:tcW w:w="2065" w:type="dxa"/>
            <w:vMerge/>
            <w:shd w:val="clear" w:color="auto" w:fill="D9D9D9" w:themeFill="background1" w:themeFillShade="D9"/>
          </w:tcPr>
          <w:p w14:paraId="6C7523B5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4E7B529" w14:textId="1C23F7F4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S0/0/0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7960C1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:12::2/64</w:t>
            </w:r>
          </w:p>
          <w:p w14:paraId="281DE101" w14:textId="51819DDC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FE80::2 (Link Local)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7218AF0" w14:textId="7EE209A8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68F4E1B4" w14:textId="77777777" w:rsidTr="00866F42">
        <w:tc>
          <w:tcPr>
            <w:tcW w:w="2065" w:type="dxa"/>
            <w:vMerge/>
            <w:shd w:val="clear" w:color="auto" w:fill="D9D9D9" w:themeFill="background1" w:themeFillShade="D9"/>
          </w:tcPr>
          <w:p w14:paraId="4D380304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8D89095" w14:textId="3C1F99A2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S0/0/1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199FAEC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:24::1/64</w:t>
            </w:r>
          </w:p>
          <w:p w14:paraId="272FA60E" w14:textId="2B3BF7E4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FE80::2 (Link Local)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35397D6" w14:textId="40995B88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7680E181" w14:textId="77777777" w:rsidTr="00866F42">
        <w:tc>
          <w:tcPr>
            <w:tcW w:w="2065" w:type="dxa"/>
            <w:vMerge w:val="restart"/>
            <w:shd w:val="clear" w:color="auto" w:fill="FFFFFF" w:themeFill="background1"/>
            <w:vAlign w:val="center"/>
          </w:tcPr>
          <w:p w14:paraId="1583A510" w14:textId="1C77C7E9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R3-YFN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601526" w14:textId="7DAE5E36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G0/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CBB9A1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:C::1/64</w:t>
            </w:r>
          </w:p>
          <w:p w14:paraId="5F1857CD" w14:textId="340EC942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FE80::3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518C50" w14:textId="565940A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31380B06" w14:textId="77777777" w:rsidTr="00866F42">
        <w:tc>
          <w:tcPr>
            <w:tcW w:w="2065" w:type="dxa"/>
            <w:vMerge/>
            <w:shd w:val="clear" w:color="auto" w:fill="FFFFFF" w:themeFill="background1"/>
          </w:tcPr>
          <w:p w14:paraId="49580939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66B72F" w14:textId="51FDF7D6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S0/0/0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7FA921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:34::1/64</w:t>
            </w:r>
          </w:p>
          <w:p w14:paraId="6C8E59FE" w14:textId="1C883088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FE80::3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8F050" w14:textId="3912351D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1B5FAD4D" w14:textId="77777777" w:rsidTr="00866F42">
        <w:tc>
          <w:tcPr>
            <w:tcW w:w="206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E0BB67A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4433C" w14:textId="0ECF6BCB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261A4E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:13::2/64</w:t>
            </w:r>
          </w:p>
          <w:p w14:paraId="4B741143" w14:textId="2DCBCDB9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FE80::3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465CB6" w14:textId="0A8C6956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5F39C7E7" w14:textId="77777777" w:rsidTr="00866F42">
        <w:tc>
          <w:tcPr>
            <w:tcW w:w="2065" w:type="dxa"/>
            <w:vMerge w:val="restart"/>
            <w:shd w:val="clear" w:color="auto" w:fill="D9D9D9" w:themeFill="background1" w:themeFillShade="D9"/>
            <w:vAlign w:val="center"/>
          </w:tcPr>
          <w:p w14:paraId="40882E20" w14:textId="61FCFC60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R4-YFN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E6295" w14:textId="0EBDE090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G0/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67FAE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2001:DB8:ABCD:D::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1/64</w:t>
            </w:r>
          </w:p>
          <w:p w14:paraId="16F8C99F" w14:textId="38E701EB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FE80::4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E0C031" w14:textId="47B1CCE0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6925351E" w14:textId="77777777" w:rsidTr="00866F42">
        <w:tc>
          <w:tcPr>
            <w:tcW w:w="2065" w:type="dxa"/>
            <w:vMerge/>
            <w:shd w:val="clear" w:color="auto" w:fill="D9D9D9" w:themeFill="background1" w:themeFillShade="D9"/>
          </w:tcPr>
          <w:p w14:paraId="46B6DA49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0F58A" w14:textId="1760A11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S0/0/0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E90DCA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:34::2/64</w:t>
            </w:r>
          </w:p>
          <w:p w14:paraId="243892DD" w14:textId="5CC2D1ED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FE80::4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7066D0" w14:textId="0B0D95E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5B98A5B7" w14:textId="77777777" w:rsidTr="00866F42">
        <w:tc>
          <w:tcPr>
            <w:tcW w:w="2065" w:type="dxa"/>
            <w:vMerge/>
            <w:shd w:val="clear" w:color="auto" w:fill="D9D9D9" w:themeFill="background1" w:themeFillShade="D9"/>
          </w:tcPr>
          <w:p w14:paraId="5373ADF8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E5D66B" w14:textId="6039B288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S0/0/1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3F193E" w14:textId="77777777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:24::2/64</w:t>
            </w:r>
          </w:p>
          <w:p w14:paraId="675F79BF" w14:textId="02B809A3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FE80::4 (Link Local)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5302A1" w14:textId="233C814E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D54ACF"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FE18BE" w14:paraId="05C370BE" w14:textId="77777777" w:rsidTr="00105AA0">
        <w:tc>
          <w:tcPr>
            <w:tcW w:w="2065" w:type="dxa"/>
            <w:shd w:val="clear" w:color="auto" w:fill="FFFFFF" w:themeFill="background1"/>
          </w:tcPr>
          <w:p w14:paraId="7CA0FF8D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PC1</w:t>
            </w:r>
          </w:p>
        </w:tc>
        <w:tc>
          <w:tcPr>
            <w:tcW w:w="1350" w:type="dxa"/>
            <w:shd w:val="clear" w:color="auto" w:fill="FFFFFF" w:themeFill="background1"/>
          </w:tcPr>
          <w:p w14:paraId="4778D12A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NIC</w:t>
            </w:r>
          </w:p>
        </w:tc>
        <w:tc>
          <w:tcPr>
            <w:tcW w:w="3330" w:type="dxa"/>
            <w:shd w:val="clear" w:color="auto" w:fill="FFFFFF" w:themeFill="background1"/>
          </w:tcPr>
          <w:p w14:paraId="0F4810F0" w14:textId="22D3FC38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:A::A1/64</w:t>
            </w:r>
          </w:p>
        </w:tc>
        <w:tc>
          <w:tcPr>
            <w:tcW w:w="2700" w:type="dxa"/>
            <w:shd w:val="clear" w:color="auto" w:fill="FFFFFF" w:themeFill="background1"/>
          </w:tcPr>
          <w:p w14:paraId="00FD055D" w14:textId="03DF0C9B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FE80::1</w:t>
            </w:r>
          </w:p>
        </w:tc>
      </w:tr>
      <w:tr w:rsidR="00FE18BE" w14:paraId="4B5AA1B0" w14:textId="77777777" w:rsidTr="00105AA0">
        <w:tc>
          <w:tcPr>
            <w:tcW w:w="2065" w:type="dxa"/>
            <w:shd w:val="clear" w:color="auto" w:fill="FFFFFF" w:themeFill="background1"/>
          </w:tcPr>
          <w:p w14:paraId="35C8E618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PC2</w:t>
            </w:r>
          </w:p>
        </w:tc>
        <w:tc>
          <w:tcPr>
            <w:tcW w:w="1350" w:type="dxa"/>
            <w:shd w:val="clear" w:color="auto" w:fill="FFFFFF" w:themeFill="background1"/>
          </w:tcPr>
          <w:p w14:paraId="772FE71D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NIC</w:t>
            </w:r>
          </w:p>
        </w:tc>
        <w:tc>
          <w:tcPr>
            <w:tcW w:w="3330" w:type="dxa"/>
            <w:shd w:val="clear" w:color="auto" w:fill="FFFFFF" w:themeFill="background1"/>
          </w:tcPr>
          <w:p w14:paraId="1D525621" w14:textId="502D23A6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:B::B2/64</w:t>
            </w:r>
          </w:p>
        </w:tc>
        <w:tc>
          <w:tcPr>
            <w:tcW w:w="2700" w:type="dxa"/>
            <w:shd w:val="clear" w:color="auto" w:fill="FFFFFF" w:themeFill="background1"/>
          </w:tcPr>
          <w:p w14:paraId="03C22D90" w14:textId="13EF2B6D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FE80::2</w:t>
            </w:r>
          </w:p>
        </w:tc>
      </w:tr>
      <w:tr w:rsidR="00FE18BE" w14:paraId="59CFD1FC" w14:textId="77777777" w:rsidTr="00105AA0">
        <w:tc>
          <w:tcPr>
            <w:tcW w:w="2065" w:type="dxa"/>
            <w:shd w:val="clear" w:color="auto" w:fill="FFFFFF" w:themeFill="background1"/>
          </w:tcPr>
          <w:p w14:paraId="6EF9B580" w14:textId="59F3C2F9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PC3</w:t>
            </w:r>
          </w:p>
        </w:tc>
        <w:tc>
          <w:tcPr>
            <w:tcW w:w="1350" w:type="dxa"/>
            <w:shd w:val="clear" w:color="auto" w:fill="FFFFFF" w:themeFill="background1"/>
          </w:tcPr>
          <w:p w14:paraId="7CB4E429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NIC</w:t>
            </w:r>
          </w:p>
        </w:tc>
        <w:tc>
          <w:tcPr>
            <w:tcW w:w="3330" w:type="dxa"/>
            <w:shd w:val="clear" w:color="auto" w:fill="FFFFFF" w:themeFill="background1"/>
          </w:tcPr>
          <w:p w14:paraId="1397AC15" w14:textId="2DF2554D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2001:DB</w:t>
            </w: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8:ABCD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:C::C3/64</w:t>
            </w:r>
          </w:p>
        </w:tc>
        <w:tc>
          <w:tcPr>
            <w:tcW w:w="2700" w:type="dxa"/>
            <w:shd w:val="clear" w:color="auto" w:fill="FFFFFF" w:themeFill="background1"/>
          </w:tcPr>
          <w:p w14:paraId="42A1F20E" w14:textId="5961B855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FE80::3</w:t>
            </w:r>
          </w:p>
        </w:tc>
      </w:tr>
      <w:tr w:rsidR="00FE18BE" w14:paraId="19503351" w14:textId="77777777" w:rsidTr="00105AA0">
        <w:tc>
          <w:tcPr>
            <w:tcW w:w="2065" w:type="dxa"/>
            <w:shd w:val="clear" w:color="auto" w:fill="FFFFFF" w:themeFill="background1"/>
          </w:tcPr>
          <w:p w14:paraId="14B794A7" w14:textId="0AC4E59F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PC4</w:t>
            </w:r>
          </w:p>
        </w:tc>
        <w:tc>
          <w:tcPr>
            <w:tcW w:w="1350" w:type="dxa"/>
            <w:shd w:val="clear" w:color="auto" w:fill="FFFFFF" w:themeFill="background1"/>
          </w:tcPr>
          <w:p w14:paraId="61CE97EB" w14:textId="77777777" w:rsidR="00FE18BE" w:rsidRPr="00785B32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NIC</w:t>
            </w:r>
          </w:p>
        </w:tc>
        <w:tc>
          <w:tcPr>
            <w:tcW w:w="3330" w:type="dxa"/>
            <w:shd w:val="clear" w:color="auto" w:fill="FFFFFF" w:themeFill="background1"/>
          </w:tcPr>
          <w:p w14:paraId="1752E7BC" w14:textId="08BC3992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proofErr w:type="gramStart"/>
            <w:r>
              <w:rPr>
                <w:rFonts w:ascii="Arial" w:hAnsi="Arial" w:cs="Arial"/>
                <w:sz w:val="22"/>
                <w:szCs w:val="20"/>
                <w:lang w:val="en-CA"/>
              </w:rPr>
              <w:t>2001:DB8:ABCD:D::</w:t>
            </w:r>
            <w:proofErr w:type="gramEnd"/>
            <w:r>
              <w:rPr>
                <w:rFonts w:ascii="Arial" w:hAnsi="Arial" w:cs="Arial"/>
                <w:sz w:val="22"/>
                <w:szCs w:val="20"/>
                <w:lang w:val="en-CA"/>
              </w:rPr>
              <w:t>D4/64</w:t>
            </w:r>
          </w:p>
        </w:tc>
        <w:tc>
          <w:tcPr>
            <w:tcW w:w="2700" w:type="dxa"/>
            <w:shd w:val="clear" w:color="auto" w:fill="FFFFFF" w:themeFill="background1"/>
          </w:tcPr>
          <w:p w14:paraId="4DA6F6A0" w14:textId="14E97683" w:rsidR="00FE18BE" w:rsidRDefault="00FE18BE" w:rsidP="00FE18BE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FE80::4</w:t>
            </w:r>
          </w:p>
        </w:tc>
      </w:tr>
    </w:tbl>
    <w:p w14:paraId="4499CA59" w14:textId="58225121" w:rsidR="00513211" w:rsidRDefault="00513211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378F4A49" w14:textId="0F21B08F" w:rsidR="00793D15" w:rsidRDefault="00793D15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1E243183" w14:textId="77777777" w:rsidR="008A661C" w:rsidRDefault="008A661C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372E5361" w14:textId="77777777" w:rsidR="008A661C" w:rsidRDefault="008A661C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1A7F0FDB" w14:textId="178FF6FD" w:rsidR="00793D15" w:rsidRDefault="00793D15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090304C1" w14:textId="53DA2678" w:rsidR="00793D15" w:rsidRDefault="00793D15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7302B8EF" w14:textId="4A7DA5E1" w:rsidR="00793D15" w:rsidRDefault="00793D15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5BC86D04" w14:textId="0FCDA04E" w:rsidR="00CA0FD8" w:rsidRPr="00E82D48" w:rsidRDefault="00CA0FD8" w:rsidP="0058608A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u w:val="single"/>
          <w:lang w:val="en-CA"/>
        </w:rPr>
        <w:lastRenderedPageBreak/>
        <w:t xml:space="preserve">Lab </w:t>
      </w:r>
      <w:r w:rsidRPr="00CA0FD8">
        <w:rPr>
          <w:rFonts w:ascii="Arial" w:hAnsi="Arial" w:cs="Arial"/>
          <w:u w:val="single"/>
          <w:lang w:val="en-CA"/>
        </w:rPr>
        <w:t>Description:</w:t>
      </w:r>
    </w:p>
    <w:p w14:paraId="61843EB2" w14:textId="737AE20C" w:rsidR="00647372" w:rsidRDefault="00785B32" w:rsidP="002D5F09">
      <w:pPr>
        <w:pStyle w:val="ListParagraph"/>
        <w:numPr>
          <w:ilvl w:val="0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 this lab, </w:t>
      </w:r>
      <w:r w:rsidR="00634898">
        <w:rPr>
          <w:rFonts w:ascii="Arial" w:hAnsi="Arial" w:cs="Arial"/>
          <w:lang w:val="en-CA"/>
        </w:rPr>
        <w:t xml:space="preserve">please </w:t>
      </w:r>
      <w:r>
        <w:rPr>
          <w:rFonts w:ascii="Arial" w:hAnsi="Arial" w:cs="Arial"/>
          <w:lang w:val="en-CA"/>
        </w:rPr>
        <w:t>build</w:t>
      </w:r>
      <w:r w:rsidR="00634898">
        <w:rPr>
          <w:rFonts w:ascii="Arial" w:hAnsi="Arial" w:cs="Arial"/>
          <w:lang w:val="en-CA"/>
        </w:rPr>
        <w:t xml:space="preserve"> a</w:t>
      </w:r>
      <w:r>
        <w:rPr>
          <w:rFonts w:ascii="Arial" w:hAnsi="Arial" w:cs="Arial"/>
          <w:lang w:val="en-CA"/>
        </w:rPr>
        <w:t xml:space="preserve"> LAN</w:t>
      </w:r>
      <w:r w:rsidR="00E82D48">
        <w:rPr>
          <w:rFonts w:ascii="Arial" w:hAnsi="Arial" w:cs="Arial"/>
          <w:lang w:val="en-CA"/>
        </w:rPr>
        <w:t xml:space="preserve"> </w:t>
      </w:r>
      <w:r w:rsidR="00634898">
        <w:rPr>
          <w:rFonts w:ascii="Arial" w:hAnsi="Arial" w:cs="Arial"/>
          <w:lang w:val="en-CA"/>
        </w:rPr>
        <w:t>and</w:t>
      </w:r>
      <w:r w:rsidR="00E82D48">
        <w:rPr>
          <w:rFonts w:ascii="Arial" w:hAnsi="Arial" w:cs="Arial"/>
          <w:lang w:val="en-CA"/>
        </w:rPr>
        <w:t xml:space="preserve"> WAN</w:t>
      </w:r>
      <w:r>
        <w:rPr>
          <w:rFonts w:ascii="Arial" w:hAnsi="Arial" w:cs="Arial"/>
          <w:lang w:val="en-CA"/>
        </w:rPr>
        <w:t xml:space="preserve"> based simple network.</w:t>
      </w:r>
    </w:p>
    <w:p w14:paraId="04EBD730" w14:textId="7701869F" w:rsidR="00785B32" w:rsidRDefault="00513211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LAN</w:t>
      </w:r>
      <w:r w:rsidR="00885233">
        <w:rPr>
          <w:rFonts w:ascii="Arial" w:hAnsi="Arial" w:cs="Arial"/>
          <w:lang w:val="en-CA"/>
        </w:rPr>
        <w:t>-</w:t>
      </w:r>
      <w:r>
        <w:rPr>
          <w:rFonts w:ascii="Arial" w:hAnsi="Arial" w:cs="Arial"/>
          <w:lang w:val="en-CA"/>
        </w:rPr>
        <w:t>A</w:t>
      </w:r>
      <w:r w:rsidR="00785B32">
        <w:rPr>
          <w:rFonts w:ascii="Arial" w:hAnsi="Arial" w:cs="Arial"/>
          <w:lang w:val="en-CA"/>
        </w:rPr>
        <w:t xml:space="preserve"> with </w:t>
      </w:r>
      <w:r>
        <w:rPr>
          <w:rFonts w:ascii="Arial" w:hAnsi="Arial" w:cs="Arial"/>
          <w:lang w:val="en-CA"/>
        </w:rPr>
        <w:t>one</w:t>
      </w:r>
      <w:r w:rsidR="00785B32">
        <w:rPr>
          <w:rFonts w:ascii="Arial" w:hAnsi="Arial" w:cs="Arial"/>
          <w:lang w:val="en-CA"/>
        </w:rPr>
        <w:t xml:space="preserve"> switch and </w:t>
      </w:r>
      <w:r w:rsidR="00885233">
        <w:rPr>
          <w:rFonts w:ascii="Arial" w:hAnsi="Arial" w:cs="Arial"/>
          <w:lang w:val="en-CA"/>
        </w:rPr>
        <w:t>one</w:t>
      </w:r>
      <w:r w:rsidR="00785B32">
        <w:rPr>
          <w:rFonts w:ascii="Arial" w:hAnsi="Arial" w:cs="Arial"/>
          <w:lang w:val="en-CA"/>
        </w:rPr>
        <w:t xml:space="preserve"> host</w:t>
      </w:r>
      <w:r w:rsidR="002E217F">
        <w:rPr>
          <w:rFonts w:ascii="Arial" w:hAnsi="Arial" w:cs="Arial"/>
          <w:lang w:val="en-CA"/>
        </w:rPr>
        <w:t>.</w:t>
      </w:r>
    </w:p>
    <w:p w14:paraId="340688FC" w14:textId="109680EB" w:rsidR="00513211" w:rsidRDefault="00513211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LAN</w:t>
      </w:r>
      <w:r w:rsidR="00885233">
        <w:rPr>
          <w:rFonts w:ascii="Arial" w:hAnsi="Arial" w:cs="Arial"/>
          <w:lang w:val="en-CA"/>
        </w:rPr>
        <w:t>-B</w:t>
      </w:r>
      <w:r>
        <w:rPr>
          <w:rFonts w:ascii="Arial" w:hAnsi="Arial" w:cs="Arial"/>
          <w:lang w:val="en-CA"/>
        </w:rPr>
        <w:t xml:space="preserve"> with one switch </w:t>
      </w:r>
      <w:r w:rsidR="00885233">
        <w:rPr>
          <w:rFonts w:ascii="Arial" w:hAnsi="Arial" w:cs="Arial"/>
          <w:lang w:val="en-CA"/>
        </w:rPr>
        <w:t>and one host</w:t>
      </w:r>
      <w:r w:rsidR="002E217F">
        <w:rPr>
          <w:rFonts w:ascii="Arial" w:hAnsi="Arial" w:cs="Arial"/>
          <w:lang w:val="en-CA"/>
        </w:rPr>
        <w:t>.</w:t>
      </w:r>
    </w:p>
    <w:p w14:paraId="51B2D1EE" w14:textId="3155C47A" w:rsidR="00513211" w:rsidRDefault="00513211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LAN</w:t>
      </w:r>
      <w:r w:rsidR="00885233">
        <w:rPr>
          <w:rFonts w:ascii="Arial" w:hAnsi="Arial" w:cs="Arial"/>
          <w:lang w:val="en-CA"/>
        </w:rPr>
        <w:t>-C</w:t>
      </w:r>
      <w:r>
        <w:rPr>
          <w:rFonts w:ascii="Arial" w:hAnsi="Arial" w:cs="Arial"/>
          <w:lang w:val="en-CA"/>
        </w:rPr>
        <w:t xml:space="preserve"> with one switch </w:t>
      </w:r>
      <w:r w:rsidR="00885233">
        <w:rPr>
          <w:rFonts w:ascii="Arial" w:hAnsi="Arial" w:cs="Arial"/>
          <w:lang w:val="en-CA"/>
        </w:rPr>
        <w:t>and one host</w:t>
      </w:r>
      <w:r w:rsidR="002E217F">
        <w:rPr>
          <w:rFonts w:ascii="Arial" w:hAnsi="Arial" w:cs="Arial"/>
          <w:lang w:val="en-CA"/>
        </w:rPr>
        <w:t>.</w:t>
      </w:r>
    </w:p>
    <w:p w14:paraId="481CAC0F" w14:textId="3C660836" w:rsidR="00513211" w:rsidRDefault="00513211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LAN</w:t>
      </w:r>
      <w:r w:rsidR="00885233">
        <w:rPr>
          <w:rFonts w:ascii="Arial" w:hAnsi="Arial" w:cs="Arial"/>
          <w:lang w:val="en-CA"/>
        </w:rPr>
        <w:t>-D</w:t>
      </w:r>
      <w:r>
        <w:rPr>
          <w:rFonts w:ascii="Arial" w:hAnsi="Arial" w:cs="Arial"/>
          <w:lang w:val="en-CA"/>
        </w:rPr>
        <w:t xml:space="preserve"> with one switch </w:t>
      </w:r>
      <w:r w:rsidR="00885233">
        <w:rPr>
          <w:rFonts w:ascii="Arial" w:hAnsi="Arial" w:cs="Arial"/>
          <w:lang w:val="en-CA"/>
        </w:rPr>
        <w:t>and one host</w:t>
      </w:r>
      <w:r w:rsidR="002E217F">
        <w:rPr>
          <w:rFonts w:ascii="Arial" w:hAnsi="Arial" w:cs="Arial"/>
          <w:lang w:val="en-CA"/>
        </w:rPr>
        <w:t>.</w:t>
      </w:r>
    </w:p>
    <w:p w14:paraId="5EC9189B" w14:textId="4E842CED" w:rsidR="00785B32" w:rsidRDefault="00885233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Four</w:t>
      </w:r>
      <w:r w:rsidR="00513211">
        <w:rPr>
          <w:rFonts w:ascii="Arial" w:hAnsi="Arial" w:cs="Arial"/>
          <w:lang w:val="en-CA"/>
        </w:rPr>
        <w:t xml:space="preserve"> WANs</w:t>
      </w:r>
      <w:r>
        <w:rPr>
          <w:rFonts w:ascii="Arial" w:hAnsi="Arial" w:cs="Arial"/>
          <w:lang w:val="en-CA"/>
        </w:rPr>
        <w:t xml:space="preserve"> (WAN-1, WAN-2, WAN-3</w:t>
      </w:r>
      <w:r w:rsidR="00634898">
        <w:rPr>
          <w:rFonts w:ascii="Arial" w:hAnsi="Arial" w:cs="Arial"/>
          <w:lang w:val="en-CA"/>
        </w:rPr>
        <w:t>, and</w:t>
      </w:r>
      <w:r>
        <w:rPr>
          <w:rFonts w:ascii="Arial" w:hAnsi="Arial" w:cs="Arial"/>
          <w:lang w:val="en-CA"/>
        </w:rPr>
        <w:t xml:space="preserve"> WAN-4)</w:t>
      </w:r>
      <w:r w:rsidR="00513211">
        <w:rPr>
          <w:rFonts w:ascii="Arial" w:hAnsi="Arial" w:cs="Arial"/>
          <w:lang w:val="en-CA"/>
        </w:rPr>
        <w:t xml:space="preserve"> with </w:t>
      </w:r>
      <w:r>
        <w:rPr>
          <w:rFonts w:ascii="Arial" w:hAnsi="Arial" w:cs="Arial"/>
          <w:lang w:val="en-CA"/>
        </w:rPr>
        <w:t>four</w:t>
      </w:r>
      <w:r w:rsidR="00513211">
        <w:rPr>
          <w:rFonts w:ascii="Arial" w:hAnsi="Arial" w:cs="Arial"/>
          <w:lang w:val="en-CA"/>
        </w:rPr>
        <w:t xml:space="preserve"> routers</w:t>
      </w:r>
      <w:r w:rsidR="002E217F">
        <w:rPr>
          <w:rFonts w:ascii="Arial" w:hAnsi="Arial" w:cs="Arial"/>
          <w:lang w:val="en-CA"/>
        </w:rPr>
        <w:t>.</w:t>
      </w:r>
    </w:p>
    <w:p w14:paraId="282180E3" w14:textId="79F5558B" w:rsidR="00785B32" w:rsidRDefault="00785B32" w:rsidP="002D5F09">
      <w:pPr>
        <w:pStyle w:val="ListParagraph"/>
        <w:numPr>
          <w:ilvl w:val="0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You are also required to do the basic configuration</w:t>
      </w:r>
      <w:r w:rsidR="00CA0FD8">
        <w:rPr>
          <w:rFonts w:ascii="Arial" w:hAnsi="Arial" w:cs="Arial"/>
          <w:lang w:val="en-CA"/>
        </w:rPr>
        <w:t xml:space="preserve"> on</w:t>
      </w:r>
      <w:r w:rsidR="00634898">
        <w:rPr>
          <w:rFonts w:ascii="Arial" w:hAnsi="Arial" w:cs="Arial"/>
          <w:lang w:val="en-CA"/>
        </w:rPr>
        <w:t xml:space="preserve"> the </w:t>
      </w:r>
      <w:r w:rsidR="00CA0FD8">
        <w:rPr>
          <w:rFonts w:ascii="Arial" w:hAnsi="Arial" w:cs="Arial"/>
          <w:lang w:val="en-CA"/>
        </w:rPr>
        <w:t>following devices</w:t>
      </w:r>
      <w:r>
        <w:rPr>
          <w:rFonts w:ascii="Arial" w:hAnsi="Arial" w:cs="Arial"/>
          <w:lang w:val="en-CA"/>
        </w:rPr>
        <w:t>:</w:t>
      </w:r>
    </w:p>
    <w:p w14:paraId="124DAEDE" w14:textId="5E8B884E" w:rsidR="00CA0FD8" w:rsidRPr="00885233" w:rsidRDefault="00785B32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Switch</w:t>
      </w:r>
      <w:r w:rsidR="002D5F09">
        <w:rPr>
          <w:rFonts w:ascii="Arial" w:hAnsi="Arial" w:cs="Arial"/>
          <w:lang w:val="en-CA"/>
        </w:rPr>
        <w:t>es</w:t>
      </w:r>
      <w:r>
        <w:rPr>
          <w:rFonts w:ascii="Arial" w:hAnsi="Arial" w:cs="Arial"/>
          <w:lang w:val="en-CA"/>
        </w:rPr>
        <w:t>:</w:t>
      </w:r>
      <w:r w:rsidR="00885233">
        <w:rPr>
          <w:rFonts w:ascii="Arial" w:hAnsi="Arial" w:cs="Arial"/>
          <w:lang w:val="en-CA"/>
        </w:rPr>
        <w:t xml:space="preserve"> </w:t>
      </w:r>
      <w:r w:rsidRPr="00885233">
        <w:rPr>
          <w:rFonts w:ascii="Arial" w:hAnsi="Arial" w:cs="Arial"/>
          <w:lang w:val="en-CA"/>
        </w:rPr>
        <w:t>Hostnames</w:t>
      </w:r>
      <w:r w:rsidR="00EC6031" w:rsidRPr="00885233">
        <w:rPr>
          <w:rFonts w:ascii="Arial" w:hAnsi="Arial" w:cs="Arial"/>
          <w:lang w:val="en-CA"/>
        </w:rPr>
        <w:t xml:space="preserve">, </w:t>
      </w:r>
      <w:r w:rsidR="006039AA" w:rsidRPr="00885233">
        <w:rPr>
          <w:rFonts w:ascii="Arial" w:hAnsi="Arial" w:cs="Arial"/>
          <w:lang w:val="en-CA"/>
        </w:rPr>
        <w:t>SVI</w:t>
      </w:r>
      <w:r w:rsidR="00EC6031" w:rsidRPr="00885233">
        <w:rPr>
          <w:rFonts w:ascii="Arial" w:hAnsi="Arial" w:cs="Arial"/>
          <w:lang w:val="en-CA"/>
        </w:rPr>
        <w:t xml:space="preserve">, </w:t>
      </w:r>
      <w:r w:rsidR="00C502E5">
        <w:rPr>
          <w:rFonts w:ascii="Arial" w:hAnsi="Arial" w:cs="Arial"/>
          <w:lang w:val="en-CA"/>
        </w:rPr>
        <w:t>d</w:t>
      </w:r>
      <w:r w:rsidR="00CA0FD8" w:rsidRPr="00885233">
        <w:rPr>
          <w:rFonts w:ascii="Arial" w:hAnsi="Arial" w:cs="Arial"/>
          <w:lang w:val="en-CA"/>
        </w:rPr>
        <w:t>efault gateway</w:t>
      </w:r>
      <w:r w:rsidR="00EC6031" w:rsidRPr="00885233">
        <w:rPr>
          <w:rFonts w:ascii="Arial" w:hAnsi="Arial" w:cs="Arial"/>
          <w:lang w:val="en-CA"/>
        </w:rPr>
        <w:t xml:space="preserve">, </w:t>
      </w:r>
      <w:r w:rsidR="00CA0FD8" w:rsidRPr="00885233">
        <w:rPr>
          <w:rFonts w:ascii="Arial" w:hAnsi="Arial" w:cs="Arial"/>
          <w:lang w:val="en-CA"/>
        </w:rPr>
        <w:t>DNS lookup (disable)</w:t>
      </w:r>
      <w:r w:rsidR="00EC6031" w:rsidRPr="00885233">
        <w:rPr>
          <w:rFonts w:ascii="Arial" w:hAnsi="Arial" w:cs="Arial"/>
          <w:lang w:val="en-CA"/>
        </w:rPr>
        <w:t xml:space="preserve">, </w:t>
      </w:r>
      <w:r w:rsidR="00634898">
        <w:rPr>
          <w:rFonts w:ascii="Arial" w:hAnsi="Arial" w:cs="Arial"/>
          <w:lang w:val="en-CA"/>
        </w:rPr>
        <w:t>and so on.</w:t>
      </w:r>
    </w:p>
    <w:p w14:paraId="65FB424F" w14:textId="32D22883" w:rsidR="00CA0FD8" w:rsidRPr="00885233" w:rsidRDefault="00CA0FD8" w:rsidP="002D5F09">
      <w:pPr>
        <w:pStyle w:val="ListParagraph"/>
        <w:numPr>
          <w:ilvl w:val="1"/>
          <w:numId w:val="2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Routers:</w:t>
      </w:r>
      <w:r w:rsidR="00885233">
        <w:rPr>
          <w:rFonts w:ascii="Arial" w:hAnsi="Arial" w:cs="Arial"/>
          <w:lang w:val="en-CA"/>
        </w:rPr>
        <w:t xml:space="preserve"> </w:t>
      </w:r>
      <w:r w:rsidRPr="00885233">
        <w:rPr>
          <w:rFonts w:ascii="Arial" w:hAnsi="Arial" w:cs="Arial"/>
          <w:lang w:val="en-CA"/>
        </w:rPr>
        <w:t>Hostnames</w:t>
      </w:r>
      <w:r w:rsidR="00EC6031" w:rsidRPr="00885233">
        <w:rPr>
          <w:rFonts w:ascii="Arial" w:hAnsi="Arial" w:cs="Arial"/>
          <w:lang w:val="en-CA"/>
        </w:rPr>
        <w:t>, I</w:t>
      </w:r>
      <w:r w:rsidRPr="00885233">
        <w:rPr>
          <w:rFonts w:ascii="Arial" w:hAnsi="Arial" w:cs="Arial"/>
          <w:lang w:val="en-CA"/>
        </w:rPr>
        <w:t>P addressing</w:t>
      </w:r>
      <w:r w:rsidR="00EC6031" w:rsidRPr="00885233">
        <w:rPr>
          <w:rFonts w:ascii="Arial" w:hAnsi="Arial" w:cs="Arial"/>
          <w:lang w:val="en-CA"/>
        </w:rPr>
        <w:t xml:space="preserve">, </w:t>
      </w:r>
      <w:r w:rsidRPr="00885233">
        <w:rPr>
          <w:rFonts w:ascii="Arial" w:hAnsi="Arial" w:cs="Arial"/>
          <w:lang w:val="en-CA"/>
        </w:rPr>
        <w:t>DNS lookup (disable)</w:t>
      </w:r>
      <w:r w:rsidR="00EC6031" w:rsidRPr="00885233">
        <w:rPr>
          <w:rFonts w:ascii="Arial" w:hAnsi="Arial" w:cs="Arial"/>
          <w:lang w:val="en-CA"/>
        </w:rPr>
        <w:t>,</w:t>
      </w:r>
      <w:r w:rsidR="00634898">
        <w:rPr>
          <w:rFonts w:ascii="Arial" w:hAnsi="Arial" w:cs="Arial"/>
          <w:lang w:val="en-CA"/>
        </w:rPr>
        <w:t xml:space="preserve"> and so on.</w:t>
      </w:r>
    </w:p>
    <w:p w14:paraId="5894349F" w14:textId="13B513D3" w:rsidR="00CA0FD8" w:rsidRPr="00CA0FD8" w:rsidRDefault="00CA0FD8" w:rsidP="002D5F09">
      <w:pPr>
        <w:spacing w:after="0" w:line="259" w:lineRule="auto"/>
        <w:rPr>
          <w:rFonts w:ascii="Arial" w:hAnsi="Arial" w:cs="Arial"/>
          <w:u w:val="single"/>
          <w:lang w:val="en-CA"/>
        </w:rPr>
      </w:pPr>
      <w:r w:rsidRPr="00CA0FD8">
        <w:rPr>
          <w:rFonts w:ascii="Arial" w:hAnsi="Arial" w:cs="Arial"/>
          <w:u w:val="single"/>
          <w:lang w:val="en-CA"/>
        </w:rPr>
        <w:t>Instructions:</w:t>
      </w:r>
    </w:p>
    <w:p w14:paraId="24C6511B" w14:textId="52606CA0" w:rsidR="00CA0FD8" w:rsidRDefault="00CA0FD8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1: Set up the </w:t>
      </w:r>
      <w:r w:rsidR="00C502E5">
        <w:rPr>
          <w:rFonts w:ascii="Arial" w:hAnsi="Arial" w:cs="Arial"/>
          <w:lang w:val="en-CA"/>
        </w:rPr>
        <w:t>n</w:t>
      </w:r>
      <w:r w:rsidR="00CD4FFE">
        <w:rPr>
          <w:rFonts w:ascii="Arial" w:hAnsi="Arial" w:cs="Arial"/>
          <w:lang w:val="en-CA"/>
        </w:rPr>
        <w:t xml:space="preserve">etwork </w:t>
      </w:r>
      <w:r w:rsidR="00C502E5">
        <w:rPr>
          <w:rFonts w:ascii="Arial" w:hAnsi="Arial" w:cs="Arial"/>
          <w:lang w:val="en-CA"/>
        </w:rPr>
        <w:t>t</w:t>
      </w:r>
      <w:r w:rsidR="00CD4FFE">
        <w:rPr>
          <w:rFonts w:ascii="Arial" w:hAnsi="Arial" w:cs="Arial"/>
          <w:lang w:val="en-CA"/>
        </w:rPr>
        <w:t>opology</w:t>
      </w:r>
      <w:r w:rsidR="002E217F">
        <w:rPr>
          <w:rFonts w:ascii="Arial" w:hAnsi="Arial" w:cs="Arial"/>
          <w:lang w:val="en-CA"/>
        </w:rPr>
        <w:t>.</w:t>
      </w:r>
    </w:p>
    <w:p w14:paraId="67757E43" w14:textId="54CC1078" w:rsidR="00CD4FFE" w:rsidRDefault="00CD4FFE" w:rsidP="002D5F09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Simulate the topology by using all the devices</w:t>
      </w:r>
      <w:r w:rsidR="006348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mentioned above and then cable </w:t>
      </w:r>
      <w:r w:rsidR="00C502E5">
        <w:rPr>
          <w:rFonts w:ascii="Arial" w:hAnsi="Arial" w:cs="Arial"/>
          <w:lang w:val="en-CA"/>
        </w:rPr>
        <w:t xml:space="preserve">them </w:t>
      </w:r>
      <w:r>
        <w:rPr>
          <w:rFonts w:ascii="Arial" w:hAnsi="Arial" w:cs="Arial"/>
          <w:lang w:val="en-CA"/>
        </w:rPr>
        <w:t>all</w:t>
      </w:r>
      <w:r w:rsidR="004B70BA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together:</w:t>
      </w:r>
    </w:p>
    <w:p w14:paraId="506E718D" w14:textId="232922A6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Turn on the devices</w:t>
      </w:r>
      <w:r w:rsidR="0054083D">
        <w:rPr>
          <w:rFonts w:ascii="Arial" w:hAnsi="Arial" w:cs="Arial"/>
          <w:lang w:val="en-CA"/>
        </w:rPr>
        <w:t>.</w:t>
      </w:r>
    </w:p>
    <w:p w14:paraId="0DA62E8D" w14:textId="7C22F545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Connect the switch with the default gateway</w:t>
      </w:r>
      <w:r w:rsidR="0054083D">
        <w:rPr>
          <w:rFonts w:ascii="Arial" w:hAnsi="Arial" w:cs="Arial"/>
          <w:lang w:val="en-CA"/>
        </w:rPr>
        <w:t>.</w:t>
      </w:r>
    </w:p>
    <w:p w14:paraId="695A5D80" w14:textId="61F615A6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Connect the PCs and </w:t>
      </w:r>
      <w:r w:rsidR="00C502E5">
        <w:rPr>
          <w:rFonts w:ascii="Arial" w:hAnsi="Arial" w:cs="Arial"/>
          <w:lang w:val="en-CA"/>
        </w:rPr>
        <w:t>s</w:t>
      </w:r>
      <w:r w:rsidR="00E82D48">
        <w:rPr>
          <w:rFonts w:ascii="Arial" w:hAnsi="Arial" w:cs="Arial"/>
          <w:lang w:val="en-CA"/>
        </w:rPr>
        <w:t>erver</w:t>
      </w:r>
      <w:r>
        <w:rPr>
          <w:rFonts w:ascii="Arial" w:hAnsi="Arial" w:cs="Arial"/>
          <w:lang w:val="en-CA"/>
        </w:rPr>
        <w:t xml:space="preserve"> with their respective switch</w:t>
      </w:r>
      <w:r w:rsidR="0054083D">
        <w:rPr>
          <w:rFonts w:ascii="Arial" w:hAnsi="Arial" w:cs="Arial"/>
          <w:lang w:val="en-CA"/>
        </w:rPr>
        <w:t>.</w:t>
      </w:r>
    </w:p>
    <w:p w14:paraId="18972C6C" w14:textId="5678F0D3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Make sure all the lights between switches</w:t>
      </w:r>
      <w:r w:rsidR="00513211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PCs</w:t>
      </w:r>
      <w:r w:rsidR="00513211">
        <w:rPr>
          <w:rFonts w:ascii="Arial" w:hAnsi="Arial" w:cs="Arial"/>
          <w:lang w:val="en-CA"/>
        </w:rPr>
        <w:t xml:space="preserve">, </w:t>
      </w:r>
      <w:r w:rsidR="00C502E5">
        <w:rPr>
          <w:rFonts w:ascii="Arial" w:hAnsi="Arial" w:cs="Arial"/>
          <w:lang w:val="en-CA"/>
        </w:rPr>
        <w:t>l</w:t>
      </w:r>
      <w:r w:rsidR="00513211">
        <w:rPr>
          <w:rFonts w:ascii="Arial" w:hAnsi="Arial" w:cs="Arial"/>
          <w:lang w:val="en-CA"/>
        </w:rPr>
        <w:t>aptops</w:t>
      </w:r>
      <w:r>
        <w:rPr>
          <w:rFonts w:ascii="Arial" w:hAnsi="Arial" w:cs="Arial"/>
          <w:lang w:val="en-CA"/>
        </w:rPr>
        <w:t xml:space="preserve"> </w:t>
      </w:r>
      <w:r w:rsidR="00E82D48">
        <w:rPr>
          <w:rFonts w:ascii="Arial" w:hAnsi="Arial" w:cs="Arial"/>
          <w:lang w:val="en-CA"/>
        </w:rPr>
        <w:t xml:space="preserve">and </w:t>
      </w:r>
      <w:r w:rsidR="00C502E5">
        <w:rPr>
          <w:rFonts w:ascii="Arial" w:hAnsi="Arial" w:cs="Arial"/>
          <w:lang w:val="en-CA"/>
        </w:rPr>
        <w:t>s</w:t>
      </w:r>
      <w:r w:rsidR="00E82D48">
        <w:rPr>
          <w:rFonts w:ascii="Arial" w:hAnsi="Arial" w:cs="Arial"/>
          <w:lang w:val="en-CA"/>
        </w:rPr>
        <w:t>erver</w:t>
      </w:r>
      <w:r>
        <w:rPr>
          <w:rFonts w:ascii="Arial" w:hAnsi="Arial" w:cs="Arial"/>
          <w:lang w:val="en-CA"/>
        </w:rPr>
        <w:t xml:space="preserve"> are green</w:t>
      </w:r>
      <w:r w:rsidR="0054083D">
        <w:rPr>
          <w:rFonts w:ascii="Arial" w:hAnsi="Arial" w:cs="Arial"/>
          <w:lang w:val="en-CA"/>
        </w:rPr>
        <w:t>.</w:t>
      </w:r>
    </w:p>
    <w:p w14:paraId="16EFE53E" w14:textId="131D5AE7" w:rsidR="00CD4FFE" w:rsidRDefault="00CD4FFE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7F3409">
        <w:rPr>
          <w:rFonts w:ascii="Arial" w:hAnsi="Arial" w:cs="Arial"/>
          <w:lang w:val="en-CA"/>
        </w:rPr>
        <w:t>2</w:t>
      </w:r>
      <w:r>
        <w:rPr>
          <w:rFonts w:ascii="Arial" w:hAnsi="Arial" w:cs="Arial"/>
          <w:lang w:val="en-CA"/>
        </w:rPr>
        <w:t xml:space="preserve">: Configure and </w:t>
      </w:r>
      <w:r w:rsidR="002E217F">
        <w:rPr>
          <w:rFonts w:ascii="Arial" w:hAnsi="Arial" w:cs="Arial"/>
          <w:lang w:val="en-CA"/>
        </w:rPr>
        <w:t>v</w:t>
      </w:r>
      <w:r>
        <w:rPr>
          <w:rFonts w:ascii="Arial" w:hAnsi="Arial" w:cs="Arial"/>
          <w:lang w:val="en-CA"/>
        </w:rPr>
        <w:t>erify basic switch settings</w:t>
      </w:r>
      <w:r w:rsidR="00B55AAA">
        <w:rPr>
          <w:rFonts w:ascii="Arial" w:hAnsi="Arial" w:cs="Arial"/>
          <w:lang w:val="en-CA"/>
        </w:rPr>
        <w:t xml:space="preserve"> on all switches</w:t>
      </w:r>
      <w:r w:rsidR="0054083D">
        <w:rPr>
          <w:rFonts w:ascii="Arial" w:hAnsi="Arial" w:cs="Arial"/>
          <w:lang w:val="en-CA"/>
        </w:rPr>
        <w:t>.</w:t>
      </w:r>
    </w:p>
    <w:p w14:paraId="4D8093B0" w14:textId="5E7353B4" w:rsidR="00CD4FFE" w:rsidRDefault="00CD4FFE" w:rsidP="002D5F09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Console into the switch and enter the global configuration mode:</w:t>
      </w:r>
    </w:p>
    <w:p w14:paraId="5541B348" w14:textId="56E4DBCF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switch with a </w:t>
      </w:r>
      <w:r w:rsidR="001B2456">
        <w:rPr>
          <w:rFonts w:ascii="Arial" w:hAnsi="Arial" w:cs="Arial"/>
          <w:lang w:val="en-CA"/>
        </w:rPr>
        <w:t xml:space="preserve">host </w:t>
      </w:r>
      <w:r>
        <w:rPr>
          <w:rFonts w:ascii="Arial" w:hAnsi="Arial" w:cs="Arial"/>
          <w:lang w:val="en-CA"/>
        </w:rPr>
        <w:t>name according to the addressing table</w:t>
      </w:r>
      <w:r w:rsidR="0054083D">
        <w:rPr>
          <w:rFonts w:ascii="Arial" w:hAnsi="Arial" w:cs="Arial"/>
          <w:lang w:val="en-CA"/>
        </w:rPr>
        <w:t>.</w:t>
      </w:r>
    </w:p>
    <w:p w14:paraId="1C260B9A" w14:textId="24D179F4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Disable unwanted DNS lookup</w:t>
      </w:r>
      <w:r w:rsidR="0054083D">
        <w:rPr>
          <w:rFonts w:ascii="Arial" w:hAnsi="Arial" w:cs="Arial"/>
          <w:lang w:val="en-CA"/>
        </w:rPr>
        <w:t>.</w:t>
      </w:r>
    </w:p>
    <w:p w14:paraId="407764EF" w14:textId="134052BF" w:rsidR="004060CB" w:rsidRPr="00106C98" w:rsidRDefault="004060CB" w:rsidP="00106C98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Enable IPv6 configuration</w:t>
      </w:r>
      <w:r w:rsidR="00106C98">
        <w:rPr>
          <w:rFonts w:ascii="Arial" w:hAnsi="Arial" w:cs="Arial"/>
          <w:lang w:val="en-CA"/>
        </w:rPr>
        <w:t xml:space="preserve"> on switch</w:t>
      </w:r>
      <w:r w:rsidR="00105AA0">
        <w:rPr>
          <w:rFonts w:ascii="Arial" w:hAnsi="Arial" w:cs="Arial"/>
          <w:lang w:val="en-CA"/>
        </w:rPr>
        <w:t xml:space="preserve">: </w:t>
      </w:r>
      <w:r w:rsidR="00105AA0" w:rsidRPr="00106C98">
        <w:rPr>
          <w:rFonts w:ascii="Arial" w:hAnsi="Arial" w:cs="Arial"/>
          <w:lang w:val="en-CA"/>
        </w:rPr>
        <w:t>Perform the following commands on global configuration mode</w:t>
      </w:r>
      <w:r w:rsidR="0054083D">
        <w:rPr>
          <w:rFonts w:ascii="Arial" w:hAnsi="Arial" w:cs="Arial"/>
          <w:lang w:val="en-CA"/>
        </w:rPr>
        <w:t>.</w:t>
      </w:r>
    </w:p>
    <w:p w14:paraId="350D138F" w14:textId="02AF9626" w:rsidR="00105AA0" w:rsidRPr="00106C98" w:rsidRDefault="00105AA0" w:rsidP="00105AA0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 xml:space="preserve">sdm prefer </w:t>
      </w:r>
      <w:r w:rsidR="00106C98" w:rsidRPr="00106C98">
        <w:rPr>
          <w:rFonts w:ascii="Arial" w:hAnsi="Arial" w:cs="Arial"/>
          <w:i/>
          <w:iCs/>
          <w:lang w:val="en-CA"/>
        </w:rPr>
        <w:t>dual-ipv4-and-ipv6 default</w:t>
      </w:r>
    </w:p>
    <w:p w14:paraId="251FDFB0" w14:textId="4B11E167" w:rsidR="00106C98" w:rsidRPr="00106C98" w:rsidRDefault="00106C98" w:rsidP="00105AA0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exit</w:t>
      </w:r>
    </w:p>
    <w:p w14:paraId="0800F926" w14:textId="164DF5FA" w:rsidR="00106C98" w:rsidRPr="00106C98" w:rsidRDefault="00106C98" w:rsidP="00105AA0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copy running-config startup-config</w:t>
      </w:r>
    </w:p>
    <w:p w14:paraId="47E231AA" w14:textId="6076CFCB" w:rsidR="00106C98" w:rsidRDefault="00106C98" w:rsidP="00105AA0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reload</w:t>
      </w:r>
    </w:p>
    <w:p w14:paraId="0DA14CFE" w14:textId="25B31958" w:rsidR="00E82D48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</w:t>
      </w:r>
      <w:r w:rsidR="00E82D48">
        <w:rPr>
          <w:rFonts w:ascii="Arial" w:hAnsi="Arial" w:cs="Arial"/>
          <w:lang w:val="en-CA"/>
        </w:rPr>
        <w:t xml:space="preserve"> a login MOTD banner to warn about illegal access</w:t>
      </w:r>
      <w:r w:rsidR="0054083D">
        <w:rPr>
          <w:rFonts w:ascii="Arial" w:hAnsi="Arial" w:cs="Arial"/>
          <w:lang w:val="en-CA"/>
        </w:rPr>
        <w:t>.</w:t>
      </w:r>
    </w:p>
    <w:p w14:paraId="4D4553DC" w14:textId="199E4194" w:rsidR="00E82D48" w:rsidRDefault="00E82D48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encrypted password </w:t>
      </w:r>
      <w:r w:rsidR="001B2456" w:rsidRPr="001B2456">
        <w:rPr>
          <w:rFonts w:ascii="Arial" w:hAnsi="Arial" w:cs="Arial"/>
          <w:u w:val="single"/>
          <w:lang w:val="en-CA"/>
        </w:rPr>
        <w:t>cisco</w:t>
      </w:r>
      <w:r w:rsidR="001B245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to privilege exec mode (#)</w:t>
      </w:r>
      <w:r w:rsidR="00E37F13">
        <w:rPr>
          <w:rFonts w:ascii="Arial" w:hAnsi="Arial" w:cs="Arial"/>
          <w:lang w:val="en-CA"/>
        </w:rPr>
        <w:t xml:space="preserve"> </w:t>
      </w:r>
    </w:p>
    <w:p w14:paraId="16B87824" w14:textId="1BCDAD11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Protect the physical and virtual lines from having console access</w:t>
      </w:r>
      <w:r w:rsidR="00E37F13">
        <w:rPr>
          <w:rFonts w:ascii="Arial" w:hAnsi="Arial" w:cs="Arial"/>
          <w:lang w:val="en-CA"/>
        </w:rPr>
        <w:t xml:space="preserve"> using the password </w:t>
      </w:r>
      <w:r w:rsidR="00E37F13" w:rsidRPr="00634898">
        <w:rPr>
          <w:rFonts w:ascii="Arial" w:hAnsi="Arial" w:cs="Arial"/>
          <w:u w:val="single"/>
          <w:lang w:val="en-CA"/>
        </w:rPr>
        <w:t>trios</w:t>
      </w:r>
      <w:r w:rsidR="009936BE">
        <w:rPr>
          <w:rFonts w:ascii="Arial" w:hAnsi="Arial" w:cs="Arial"/>
          <w:lang w:val="en-CA"/>
        </w:rPr>
        <w:t xml:space="preserve"> and configure </w:t>
      </w:r>
      <w:r w:rsidR="009936BE" w:rsidRPr="009936BE">
        <w:rPr>
          <w:rFonts w:ascii="Arial" w:hAnsi="Arial" w:cs="Arial"/>
          <w:b/>
          <w:bCs/>
          <w:i/>
          <w:iCs/>
          <w:lang w:val="en-CA"/>
        </w:rPr>
        <w:t>logging synchronous</w:t>
      </w:r>
      <w:r w:rsidR="009936BE">
        <w:rPr>
          <w:rFonts w:ascii="Arial" w:hAnsi="Arial" w:cs="Arial"/>
          <w:lang w:val="en-CA"/>
        </w:rPr>
        <w:t xml:space="preserve"> for the console line.</w:t>
      </w:r>
    </w:p>
    <w:p w14:paraId="15CAA045" w14:textId="12B5EBCD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</w:t>
      </w:r>
      <w:r w:rsidR="00634898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>domain name as trios.com (</w:t>
      </w:r>
      <w:r w:rsidRPr="001B2456">
        <w:rPr>
          <w:rFonts w:ascii="Arial" w:hAnsi="Arial" w:cs="Arial"/>
          <w:lang w:val="en-CA"/>
        </w:rPr>
        <w:t>both the hostname and domain name are required for the encryption keys to be generated</w:t>
      </w:r>
      <w:r>
        <w:rPr>
          <w:rFonts w:ascii="Arial" w:hAnsi="Arial" w:cs="Arial"/>
          <w:lang w:val="en-CA"/>
        </w:rPr>
        <w:t>)</w:t>
      </w:r>
    </w:p>
    <w:p w14:paraId="16AFAD8C" w14:textId="5E070AE2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username, to access SSH client access, as Admin and password as </w:t>
      </w:r>
      <w:r w:rsidRPr="001B2456">
        <w:rPr>
          <w:rFonts w:ascii="Arial" w:hAnsi="Arial" w:cs="Arial"/>
          <w:u w:val="single"/>
          <w:lang w:val="en-CA"/>
        </w:rPr>
        <w:t>cisco</w:t>
      </w:r>
      <w:r w:rsidR="00E37F13">
        <w:rPr>
          <w:rFonts w:ascii="Arial" w:hAnsi="Arial" w:cs="Arial"/>
          <w:u w:val="single"/>
          <w:lang w:val="en-CA"/>
        </w:rPr>
        <w:t>123</w:t>
      </w:r>
    </w:p>
    <w:p w14:paraId="43ECF398" w14:textId="62E00209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Generate the encryption keys (1024) for securing the session</w:t>
      </w:r>
      <w:r w:rsidR="0054083D">
        <w:rPr>
          <w:rFonts w:ascii="Arial" w:hAnsi="Arial" w:cs="Arial"/>
          <w:lang w:val="en-CA"/>
        </w:rPr>
        <w:t>.</w:t>
      </w:r>
    </w:p>
    <w:p w14:paraId="068CD0FA" w14:textId="3DCFB100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Enable SSH version 2</w:t>
      </w:r>
      <w:r w:rsidR="0054083D">
        <w:rPr>
          <w:rFonts w:ascii="Arial" w:hAnsi="Arial" w:cs="Arial"/>
          <w:lang w:val="en-CA"/>
        </w:rPr>
        <w:t>.</w:t>
      </w:r>
    </w:p>
    <w:p w14:paraId="6FCBB525" w14:textId="46BAEE88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Allow switch to be accessed remotely using only SSH</w:t>
      </w:r>
      <w:r w:rsidR="0054083D">
        <w:rPr>
          <w:rFonts w:ascii="Arial" w:hAnsi="Arial" w:cs="Arial"/>
          <w:lang w:val="en-CA"/>
        </w:rPr>
        <w:t>.</w:t>
      </w:r>
    </w:p>
    <w:p w14:paraId="1EB1AF45" w14:textId="0C5DBA64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Encrypt all current and future passwords by enabling the required service</w:t>
      </w:r>
      <w:r w:rsidR="0054083D">
        <w:rPr>
          <w:rFonts w:ascii="Arial" w:hAnsi="Arial" w:cs="Arial"/>
          <w:lang w:val="en-CA"/>
        </w:rPr>
        <w:t>.</w:t>
      </w:r>
    </w:p>
    <w:p w14:paraId="651D7E97" w14:textId="02C43FC9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Configure and activate SVI according to the addressing table</w:t>
      </w:r>
      <w:r w:rsidR="0054083D">
        <w:rPr>
          <w:rFonts w:ascii="Arial" w:hAnsi="Arial" w:cs="Arial"/>
          <w:lang w:val="en-CA"/>
        </w:rPr>
        <w:t>.</w:t>
      </w:r>
    </w:p>
    <w:p w14:paraId="16CF6CF2" w14:textId="77777777" w:rsidR="00106C98" w:rsidRP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interface vlan 1</w:t>
      </w:r>
    </w:p>
    <w:p w14:paraId="69EB6A50" w14:textId="5AAB3AFD" w:rsidR="00106C98" w:rsidRP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ipv6 address 2001:DB</w:t>
      </w:r>
      <w:proofErr w:type="gramStart"/>
      <w:r w:rsidRPr="00106C98">
        <w:rPr>
          <w:rFonts w:ascii="Arial" w:hAnsi="Arial" w:cs="Arial"/>
          <w:i/>
          <w:iCs/>
          <w:lang w:val="en-CA"/>
        </w:rPr>
        <w:t>8:ABCD</w:t>
      </w:r>
      <w:proofErr w:type="gramEnd"/>
      <w:r w:rsidRPr="00106C98">
        <w:rPr>
          <w:rFonts w:ascii="Arial" w:hAnsi="Arial" w:cs="Arial"/>
          <w:i/>
          <w:iCs/>
          <w:lang w:val="en-CA"/>
        </w:rPr>
        <w:t>:A::2/64</w:t>
      </w:r>
    </w:p>
    <w:p w14:paraId="2F7F2DE9" w14:textId="474804FD" w:rsidR="00106C98" w:rsidRP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ipv6 address fe80::1 link-local</w:t>
      </w:r>
    </w:p>
    <w:p w14:paraId="11A501BD" w14:textId="71F0CB73" w:rsidR="001D4431" w:rsidRPr="001D4431" w:rsidRDefault="001D4431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1D4431">
        <w:rPr>
          <w:rFonts w:ascii="Arial" w:hAnsi="Arial" w:cs="Arial"/>
          <w:i/>
          <w:iCs/>
          <w:lang w:val="en-CA"/>
        </w:rPr>
        <w:t>no shut</w:t>
      </w:r>
    </w:p>
    <w:p w14:paraId="30F438F3" w14:textId="0B7E919E" w:rsid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lang w:val="en-CA"/>
        </w:rPr>
      </w:pPr>
      <w:r w:rsidRPr="00106C98">
        <w:rPr>
          <w:rFonts w:ascii="Arial" w:hAnsi="Arial" w:cs="Arial"/>
          <w:i/>
          <w:iCs/>
          <w:lang w:val="en-CA"/>
        </w:rPr>
        <w:t>exit</w:t>
      </w:r>
    </w:p>
    <w:p w14:paraId="2F6D02A5" w14:textId="4F397477" w:rsidR="00CD4FFE" w:rsidRDefault="00CD4FF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default gateway according to the addressing table</w:t>
      </w:r>
      <w:r w:rsidR="008F442B">
        <w:rPr>
          <w:rFonts w:ascii="Arial" w:hAnsi="Arial" w:cs="Arial"/>
          <w:lang w:val="en-CA"/>
        </w:rPr>
        <w:t>.</w:t>
      </w:r>
    </w:p>
    <w:p w14:paraId="33CD67B8" w14:textId="2704A8A8" w:rsid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ipv6 </w:t>
      </w:r>
      <w:proofErr w:type="gramStart"/>
      <w:r>
        <w:rPr>
          <w:rFonts w:ascii="Arial" w:hAnsi="Arial" w:cs="Arial"/>
          <w:lang w:val="en-CA"/>
        </w:rPr>
        <w:t>route :</w:t>
      </w:r>
      <w:proofErr w:type="gramEnd"/>
      <w:r>
        <w:rPr>
          <w:rFonts w:ascii="Arial" w:hAnsi="Arial" w:cs="Arial"/>
          <w:lang w:val="en-CA"/>
        </w:rPr>
        <w:t xml:space="preserve">:/0  </w:t>
      </w:r>
      <w:r w:rsidRPr="00106C98">
        <w:rPr>
          <w:rFonts w:ascii="Arial" w:hAnsi="Arial" w:cs="Arial"/>
          <w:lang w:val="en-CA"/>
        </w:rPr>
        <w:t>2001:DB8:ABCD:A::1</w:t>
      </w:r>
    </w:p>
    <w:p w14:paraId="78C6FC0F" w14:textId="73C66C2D" w:rsidR="00106C98" w:rsidRDefault="00106C98" w:rsidP="00106C98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exit</w:t>
      </w:r>
    </w:p>
    <w:p w14:paraId="026D6930" w14:textId="6A35D670" w:rsidR="00CD4FFE" w:rsidRDefault="0045678F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Save the configuration</w:t>
      </w:r>
      <w:r w:rsidR="008F442B">
        <w:rPr>
          <w:rFonts w:ascii="Arial" w:hAnsi="Arial" w:cs="Arial"/>
          <w:lang w:val="en-CA"/>
        </w:rPr>
        <w:t>.</w:t>
      </w:r>
    </w:p>
    <w:p w14:paraId="02B0F9EF" w14:textId="01D770C0" w:rsidR="00884D94" w:rsidRDefault="00884D94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7F3409">
        <w:rPr>
          <w:rFonts w:ascii="Arial" w:hAnsi="Arial" w:cs="Arial"/>
          <w:lang w:val="en-CA"/>
        </w:rPr>
        <w:t>3</w:t>
      </w:r>
      <w:r>
        <w:rPr>
          <w:rFonts w:ascii="Arial" w:hAnsi="Arial" w:cs="Arial"/>
          <w:lang w:val="en-CA"/>
        </w:rPr>
        <w:t xml:space="preserve">: </w:t>
      </w:r>
      <w:r w:rsidR="001B2456">
        <w:rPr>
          <w:rFonts w:ascii="Arial" w:hAnsi="Arial" w:cs="Arial"/>
          <w:lang w:val="en-CA"/>
        </w:rPr>
        <w:t xml:space="preserve">Configure and </w:t>
      </w:r>
      <w:r w:rsidR="00634898">
        <w:rPr>
          <w:rFonts w:ascii="Arial" w:hAnsi="Arial" w:cs="Arial"/>
          <w:lang w:val="en-CA"/>
        </w:rPr>
        <w:t>verify</w:t>
      </w:r>
      <w:r w:rsidR="001B2456">
        <w:rPr>
          <w:rFonts w:ascii="Arial" w:hAnsi="Arial" w:cs="Arial"/>
          <w:lang w:val="en-CA"/>
        </w:rPr>
        <w:t xml:space="preserve"> basic router settings</w:t>
      </w:r>
      <w:r w:rsidR="00AF0C28">
        <w:rPr>
          <w:rFonts w:ascii="Arial" w:hAnsi="Arial" w:cs="Arial"/>
          <w:lang w:val="en-CA"/>
        </w:rPr>
        <w:t xml:space="preserve"> on </w:t>
      </w:r>
      <w:r w:rsidR="00B55AAA">
        <w:rPr>
          <w:rFonts w:ascii="Arial" w:hAnsi="Arial" w:cs="Arial"/>
          <w:lang w:val="en-CA"/>
        </w:rPr>
        <w:t>all</w:t>
      </w:r>
      <w:r w:rsidR="00AF0C28">
        <w:rPr>
          <w:rFonts w:ascii="Arial" w:hAnsi="Arial" w:cs="Arial"/>
          <w:lang w:val="en-CA"/>
        </w:rPr>
        <w:t xml:space="preserve"> routers</w:t>
      </w:r>
      <w:r w:rsidR="008F442B">
        <w:rPr>
          <w:rFonts w:ascii="Arial" w:hAnsi="Arial" w:cs="Arial"/>
          <w:lang w:val="en-CA"/>
        </w:rPr>
        <w:t>.</w:t>
      </w:r>
    </w:p>
    <w:p w14:paraId="63D1256D" w14:textId="2ADA37B8" w:rsidR="001B2456" w:rsidRDefault="001B2456" w:rsidP="002D5F09">
      <w:pPr>
        <w:pStyle w:val="ListParagraph"/>
        <w:numPr>
          <w:ilvl w:val="0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Console into the router and enter the global configuration mode:</w:t>
      </w:r>
    </w:p>
    <w:p w14:paraId="6995B770" w14:textId="2DBA2D17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Assign the routers with host names according to the addressing table</w:t>
      </w:r>
      <w:r w:rsidR="008F442B">
        <w:rPr>
          <w:rFonts w:ascii="Arial" w:hAnsi="Arial" w:cs="Arial"/>
          <w:lang w:val="en-CA"/>
        </w:rPr>
        <w:t>.</w:t>
      </w:r>
    </w:p>
    <w:p w14:paraId="2FAB32A8" w14:textId="5A608413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Disable unwanted DNS lookup</w:t>
      </w:r>
      <w:r w:rsidR="008F442B">
        <w:rPr>
          <w:rFonts w:ascii="Arial" w:hAnsi="Arial" w:cs="Arial"/>
          <w:lang w:val="en-CA"/>
        </w:rPr>
        <w:t>.</w:t>
      </w:r>
    </w:p>
    <w:p w14:paraId="5E85ED29" w14:textId="7A675775" w:rsidR="004060CB" w:rsidRDefault="004060CB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Enable IPv6 configuration </w:t>
      </w:r>
      <w:r>
        <w:rPr>
          <w:rFonts w:ascii="Arial" w:hAnsi="Arial" w:cs="Arial"/>
          <w:lang w:val="en-CA"/>
        </w:rPr>
        <w:tab/>
        <w:t>(</w:t>
      </w:r>
      <w:r w:rsidRPr="004060CB">
        <w:rPr>
          <w:rFonts w:ascii="Arial" w:hAnsi="Arial" w:cs="Arial"/>
          <w:b/>
          <w:bCs/>
          <w:i/>
          <w:iCs/>
          <w:lang w:val="en-CA"/>
        </w:rPr>
        <w:t xml:space="preserve">ipv6 </w:t>
      </w:r>
      <w:proofErr w:type="gramStart"/>
      <w:r w:rsidRPr="004060CB">
        <w:rPr>
          <w:rFonts w:ascii="Arial" w:hAnsi="Arial" w:cs="Arial"/>
          <w:b/>
          <w:bCs/>
          <w:i/>
          <w:iCs/>
          <w:lang w:val="en-CA"/>
        </w:rPr>
        <w:t>unicast-routing</w:t>
      </w:r>
      <w:proofErr w:type="gramEnd"/>
      <w:r>
        <w:rPr>
          <w:rFonts w:ascii="Arial" w:hAnsi="Arial" w:cs="Arial"/>
          <w:lang w:val="en-CA"/>
        </w:rPr>
        <w:t>)</w:t>
      </w:r>
      <w:r w:rsidR="008F442B">
        <w:rPr>
          <w:rFonts w:ascii="Arial" w:hAnsi="Arial" w:cs="Arial"/>
          <w:lang w:val="en-CA"/>
        </w:rPr>
        <w:t>.</w:t>
      </w:r>
    </w:p>
    <w:p w14:paraId="55C3313E" w14:textId="69930BF4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a login MOTD banner to warn about illegal access</w:t>
      </w:r>
      <w:r w:rsidR="008F442B">
        <w:rPr>
          <w:rFonts w:ascii="Arial" w:hAnsi="Arial" w:cs="Arial"/>
          <w:lang w:val="en-CA"/>
        </w:rPr>
        <w:t>.</w:t>
      </w:r>
    </w:p>
    <w:p w14:paraId="3C450C0A" w14:textId="77777777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encrypted password </w:t>
      </w:r>
      <w:r w:rsidRPr="001B2456">
        <w:rPr>
          <w:rFonts w:ascii="Arial" w:hAnsi="Arial" w:cs="Arial"/>
          <w:u w:val="single"/>
          <w:lang w:val="en-CA"/>
        </w:rPr>
        <w:t>cisco</w:t>
      </w:r>
      <w:r>
        <w:rPr>
          <w:rFonts w:ascii="Arial" w:hAnsi="Arial" w:cs="Arial"/>
          <w:lang w:val="en-CA"/>
        </w:rPr>
        <w:t xml:space="preserve"> to privilege exec mode (#)</w:t>
      </w:r>
    </w:p>
    <w:p w14:paraId="3FEBA06B" w14:textId="2BF6CF58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Protect the physical and virtual lines from having console access</w:t>
      </w:r>
      <w:r w:rsidR="00E37F13">
        <w:rPr>
          <w:rFonts w:ascii="Arial" w:hAnsi="Arial" w:cs="Arial"/>
          <w:lang w:val="en-CA"/>
        </w:rPr>
        <w:t xml:space="preserve"> using the password </w:t>
      </w:r>
      <w:r w:rsidR="00E37F13" w:rsidRPr="00634898">
        <w:rPr>
          <w:rFonts w:ascii="Arial" w:hAnsi="Arial" w:cs="Arial"/>
          <w:u w:val="single"/>
          <w:lang w:val="en-CA"/>
        </w:rPr>
        <w:t>trios</w:t>
      </w:r>
      <w:r w:rsidR="009936BE">
        <w:rPr>
          <w:rFonts w:ascii="Arial" w:hAnsi="Arial" w:cs="Arial"/>
          <w:lang w:val="en-CA"/>
        </w:rPr>
        <w:t xml:space="preserve"> and configure </w:t>
      </w:r>
      <w:r w:rsidR="009936BE" w:rsidRPr="009936BE">
        <w:rPr>
          <w:rFonts w:ascii="Arial" w:hAnsi="Arial" w:cs="Arial"/>
          <w:b/>
          <w:bCs/>
          <w:i/>
          <w:iCs/>
          <w:lang w:val="en-CA"/>
        </w:rPr>
        <w:t>logging synchronous</w:t>
      </w:r>
      <w:r w:rsidR="009936BE">
        <w:rPr>
          <w:rFonts w:ascii="Arial" w:hAnsi="Arial" w:cs="Arial"/>
          <w:lang w:val="en-CA"/>
        </w:rPr>
        <w:t xml:space="preserve"> for the console line.</w:t>
      </w:r>
    </w:p>
    <w:p w14:paraId="4D75F8F8" w14:textId="77777777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domain name as trios.com (</w:t>
      </w:r>
      <w:r w:rsidRPr="001B2456">
        <w:rPr>
          <w:rFonts w:ascii="Arial" w:hAnsi="Arial" w:cs="Arial"/>
          <w:lang w:val="en-CA"/>
        </w:rPr>
        <w:t>both the hostname and domain name are required for the encryption keys to be generated</w:t>
      </w:r>
      <w:r>
        <w:rPr>
          <w:rFonts w:ascii="Arial" w:hAnsi="Arial" w:cs="Arial"/>
          <w:lang w:val="en-CA"/>
        </w:rPr>
        <w:t>)</w:t>
      </w:r>
    </w:p>
    <w:p w14:paraId="41DD229A" w14:textId="6169F808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username, to access SSH client access, as Admin and password as </w:t>
      </w:r>
      <w:r w:rsidRPr="001B2456">
        <w:rPr>
          <w:rFonts w:ascii="Arial" w:hAnsi="Arial" w:cs="Arial"/>
          <w:u w:val="single"/>
          <w:lang w:val="en-CA"/>
        </w:rPr>
        <w:t>cisco</w:t>
      </w:r>
      <w:r w:rsidR="00E37F13">
        <w:rPr>
          <w:rFonts w:ascii="Arial" w:hAnsi="Arial" w:cs="Arial"/>
          <w:u w:val="single"/>
          <w:lang w:val="en-CA"/>
        </w:rPr>
        <w:t>123</w:t>
      </w:r>
    </w:p>
    <w:p w14:paraId="5B8545FC" w14:textId="493E7192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Generate the encryption keys (1024</w:t>
      </w:r>
      <w:r w:rsidR="00AF0C28">
        <w:rPr>
          <w:rFonts w:ascii="Arial" w:hAnsi="Arial" w:cs="Arial"/>
          <w:lang w:val="en-CA"/>
        </w:rPr>
        <w:t xml:space="preserve"> bits</w:t>
      </w:r>
      <w:r>
        <w:rPr>
          <w:rFonts w:ascii="Arial" w:hAnsi="Arial" w:cs="Arial"/>
          <w:lang w:val="en-CA"/>
        </w:rPr>
        <w:t>) for securing the session</w:t>
      </w:r>
      <w:r w:rsidR="008F442B">
        <w:rPr>
          <w:rFonts w:ascii="Arial" w:hAnsi="Arial" w:cs="Arial"/>
          <w:lang w:val="en-CA"/>
        </w:rPr>
        <w:t>.</w:t>
      </w:r>
    </w:p>
    <w:p w14:paraId="22DABECC" w14:textId="7B97D763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Enable SSH version 2</w:t>
      </w:r>
      <w:r w:rsidR="008F442B">
        <w:rPr>
          <w:rFonts w:ascii="Arial" w:hAnsi="Arial" w:cs="Arial"/>
          <w:lang w:val="en-CA"/>
        </w:rPr>
        <w:t>.</w:t>
      </w:r>
    </w:p>
    <w:p w14:paraId="3CD66151" w14:textId="0B2ED9A5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Allow </w:t>
      </w:r>
      <w:r w:rsidR="00AF0C28">
        <w:rPr>
          <w:rFonts w:ascii="Arial" w:hAnsi="Arial" w:cs="Arial"/>
          <w:lang w:val="en-CA"/>
        </w:rPr>
        <w:t>router</w:t>
      </w:r>
      <w:r>
        <w:rPr>
          <w:rFonts w:ascii="Arial" w:hAnsi="Arial" w:cs="Arial"/>
          <w:lang w:val="en-CA"/>
        </w:rPr>
        <w:t xml:space="preserve"> to be accessed remotely using only SSH</w:t>
      </w:r>
      <w:r w:rsidR="008F442B">
        <w:rPr>
          <w:rFonts w:ascii="Arial" w:hAnsi="Arial" w:cs="Arial"/>
          <w:lang w:val="en-CA"/>
        </w:rPr>
        <w:t>.</w:t>
      </w:r>
    </w:p>
    <w:p w14:paraId="076025AA" w14:textId="1F6038FA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Encrypt all current and future passwords by enabling the required service</w:t>
      </w:r>
      <w:r w:rsidR="008F442B">
        <w:rPr>
          <w:rFonts w:ascii="Arial" w:hAnsi="Arial" w:cs="Arial"/>
          <w:lang w:val="en-CA"/>
        </w:rPr>
        <w:t>.</w:t>
      </w:r>
    </w:p>
    <w:p w14:paraId="0E9197F1" w14:textId="4976A4D6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and activate </w:t>
      </w:r>
      <w:r w:rsidR="00AF0C28">
        <w:rPr>
          <w:rFonts w:ascii="Arial" w:hAnsi="Arial" w:cs="Arial"/>
          <w:lang w:val="en-CA"/>
        </w:rPr>
        <w:t xml:space="preserve">all the interfaces </w:t>
      </w:r>
      <w:r>
        <w:rPr>
          <w:rFonts w:ascii="Arial" w:hAnsi="Arial" w:cs="Arial"/>
          <w:lang w:val="en-CA"/>
        </w:rPr>
        <w:t>according to the addressing table</w:t>
      </w:r>
      <w:r w:rsidR="008F442B">
        <w:rPr>
          <w:rFonts w:ascii="Arial" w:hAnsi="Arial" w:cs="Arial"/>
          <w:lang w:val="en-CA"/>
        </w:rPr>
        <w:t>.</w:t>
      </w:r>
    </w:p>
    <w:p w14:paraId="74B8B434" w14:textId="758C4121" w:rsidR="001D4431" w:rsidRPr="00866F42" w:rsidRDefault="001D4431" w:rsidP="001D4431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 xml:space="preserve">interface g0/1 </w:t>
      </w:r>
    </w:p>
    <w:p w14:paraId="7DC1E93F" w14:textId="77777777" w:rsidR="001D4431" w:rsidRPr="00866F42" w:rsidRDefault="001D4431" w:rsidP="001D4431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ipv6 address 2001:DB</w:t>
      </w:r>
      <w:proofErr w:type="gramStart"/>
      <w:r w:rsidRPr="00866F42">
        <w:rPr>
          <w:rFonts w:ascii="Arial" w:hAnsi="Arial" w:cs="Arial"/>
          <w:i/>
          <w:iCs/>
          <w:lang w:val="en-CA"/>
        </w:rPr>
        <w:t>8:ABCD</w:t>
      </w:r>
      <w:proofErr w:type="gramEnd"/>
      <w:r w:rsidRPr="00866F42">
        <w:rPr>
          <w:rFonts w:ascii="Arial" w:hAnsi="Arial" w:cs="Arial"/>
          <w:i/>
          <w:iCs/>
          <w:lang w:val="en-CA"/>
        </w:rPr>
        <w:t>:A::1/64</w:t>
      </w:r>
    </w:p>
    <w:p w14:paraId="1ABED31B" w14:textId="3DB9EACC" w:rsidR="001D4431" w:rsidRPr="00866F42" w:rsidRDefault="001D4431" w:rsidP="001D4431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ipv6 address FE80::1 link-local</w:t>
      </w:r>
    </w:p>
    <w:p w14:paraId="71CD6727" w14:textId="404D6E0B" w:rsidR="001D4431" w:rsidRPr="00866F42" w:rsidRDefault="001D4431" w:rsidP="001D4431">
      <w:pPr>
        <w:pStyle w:val="ListParagraph"/>
        <w:numPr>
          <w:ilvl w:val="2"/>
          <w:numId w:val="22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no shut</w:t>
      </w:r>
    </w:p>
    <w:p w14:paraId="7583608D" w14:textId="20715CDE" w:rsidR="001D4431" w:rsidRDefault="001D4431" w:rsidP="001D4431">
      <w:pPr>
        <w:pStyle w:val="ListParagraph"/>
        <w:numPr>
          <w:ilvl w:val="2"/>
          <w:numId w:val="22"/>
        </w:numPr>
        <w:spacing w:after="0" w:line="259" w:lineRule="auto"/>
        <w:rPr>
          <w:rFonts w:ascii="Arial" w:hAnsi="Arial" w:cs="Arial"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exit</w:t>
      </w:r>
    </w:p>
    <w:p w14:paraId="38047270" w14:textId="67BCEC92" w:rsidR="001D4431" w:rsidRPr="001D4431" w:rsidRDefault="001D4431" w:rsidP="001D4431">
      <w:pPr>
        <w:spacing w:after="0" w:line="259" w:lineRule="auto"/>
        <w:ind w:firstLine="720"/>
        <w:rPr>
          <w:rFonts w:ascii="Arial" w:hAnsi="Arial" w:cs="Arial"/>
          <w:lang w:val="en-CA"/>
        </w:rPr>
      </w:pPr>
      <w:r w:rsidRPr="001D4431">
        <w:rPr>
          <w:rFonts w:ascii="Arial" w:hAnsi="Arial" w:cs="Arial"/>
          <w:lang w:val="en-CA"/>
        </w:rPr>
        <w:t xml:space="preserve">Note: (continue to </w:t>
      </w:r>
      <w:r w:rsidR="00C502E5">
        <w:rPr>
          <w:rFonts w:ascii="Arial" w:hAnsi="Arial" w:cs="Arial"/>
          <w:lang w:val="en-CA"/>
        </w:rPr>
        <w:t xml:space="preserve">similarly </w:t>
      </w:r>
      <w:r w:rsidRPr="001D4431">
        <w:rPr>
          <w:rFonts w:ascii="Arial" w:hAnsi="Arial" w:cs="Arial"/>
          <w:lang w:val="en-CA"/>
        </w:rPr>
        <w:t>configure</w:t>
      </w:r>
      <w:r w:rsidR="00FC0305">
        <w:rPr>
          <w:rFonts w:ascii="Arial" w:hAnsi="Arial" w:cs="Arial"/>
          <w:lang w:val="en-CA"/>
        </w:rPr>
        <w:t xml:space="preserve"> the</w:t>
      </w:r>
      <w:r w:rsidRPr="001D4431">
        <w:rPr>
          <w:rFonts w:ascii="Arial" w:hAnsi="Arial" w:cs="Arial"/>
          <w:lang w:val="en-CA"/>
        </w:rPr>
        <w:t xml:space="preserve"> other interfaces)</w:t>
      </w:r>
    </w:p>
    <w:p w14:paraId="2166ED53" w14:textId="4F28D2D0" w:rsidR="009936BE" w:rsidRDefault="009936BE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Set the clock rate for serial</w:t>
      </w:r>
      <w:r w:rsidR="0078520C">
        <w:rPr>
          <w:rFonts w:ascii="Arial" w:hAnsi="Arial" w:cs="Arial"/>
          <w:lang w:val="en-CA"/>
        </w:rPr>
        <w:t xml:space="preserve"> (DCE)</w:t>
      </w:r>
      <w:r>
        <w:rPr>
          <w:rFonts w:ascii="Arial" w:hAnsi="Arial" w:cs="Arial"/>
          <w:lang w:val="en-CA"/>
        </w:rPr>
        <w:t xml:space="preserve"> interface at 128000.</w:t>
      </w:r>
      <w:r w:rsidR="008C4700">
        <w:rPr>
          <w:rFonts w:ascii="Arial" w:hAnsi="Arial" w:cs="Arial"/>
          <w:lang w:val="en-CA"/>
        </w:rPr>
        <w:t xml:space="preserve"> </w:t>
      </w:r>
    </w:p>
    <w:p w14:paraId="112CAF4F" w14:textId="679E93A9" w:rsidR="00AF0C28" w:rsidRDefault="00AF0C28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Provide appropriate description on all the active interfaces</w:t>
      </w:r>
      <w:r w:rsidR="008F442B">
        <w:rPr>
          <w:rFonts w:ascii="Arial" w:hAnsi="Arial" w:cs="Arial"/>
          <w:lang w:val="en-CA"/>
        </w:rPr>
        <w:t>.</w:t>
      </w:r>
    </w:p>
    <w:p w14:paraId="4E1A58E5" w14:textId="4993A624" w:rsidR="001B2456" w:rsidRDefault="001B2456" w:rsidP="002D5F09">
      <w:pPr>
        <w:pStyle w:val="ListParagraph"/>
        <w:numPr>
          <w:ilvl w:val="1"/>
          <w:numId w:val="22"/>
        </w:numPr>
        <w:spacing w:line="259" w:lineRule="auto"/>
        <w:rPr>
          <w:rFonts w:ascii="Arial" w:hAnsi="Arial" w:cs="Arial"/>
          <w:lang w:val="en-CA"/>
        </w:rPr>
      </w:pPr>
      <w:r w:rsidRPr="00AF0C28">
        <w:rPr>
          <w:rFonts w:ascii="Arial" w:hAnsi="Arial" w:cs="Arial"/>
          <w:lang w:val="en-CA"/>
        </w:rPr>
        <w:t>Save the configuration</w:t>
      </w:r>
      <w:r w:rsidR="008F442B">
        <w:rPr>
          <w:rFonts w:ascii="Arial" w:hAnsi="Arial" w:cs="Arial"/>
          <w:lang w:val="en-CA"/>
        </w:rPr>
        <w:t>.</w:t>
      </w:r>
    </w:p>
    <w:p w14:paraId="4DA9FED9" w14:textId="4059948F" w:rsidR="00B55AAA" w:rsidRDefault="00B55AAA" w:rsidP="007440EB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8156DD">
        <w:rPr>
          <w:rFonts w:ascii="Arial" w:hAnsi="Arial" w:cs="Arial"/>
          <w:lang w:val="en-CA"/>
        </w:rPr>
        <w:t>4</w:t>
      </w:r>
      <w:r>
        <w:rPr>
          <w:rFonts w:ascii="Arial" w:hAnsi="Arial" w:cs="Arial"/>
          <w:lang w:val="en-CA"/>
        </w:rPr>
        <w:t xml:space="preserve">: </w:t>
      </w:r>
      <w:r w:rsidR="009936BE">
        <w:rPr>
          <w:rFonts w:ascii="Arial" w:hAnsi="Arial" w:cs="Arial"/>
          <w:lang w:val="en-CA"/>
        </w:rPr>
        <w:t>Configure</w:t>
      </w:r>
      <w:r w:rsidR="00AA6201">
        <w:rPr>
          <w:rFonts w:ascii="Arial" w:hAnsi="Arial" w:cs="Arial"/>
          <w:lang w:val="en-CA"/>
        </w:rPr>
        <w:t xml:space="preserve"> all host devices</w:t>
      </w:r>
      <w:r w:rsidR="008F442B">
        <w:rPr>
          <w:rFonts w:ascii="Arial" w:hAnsi="Arial" w:cs="Arial"/>
          <w:lang w:val="en-CA"/>
        </w:rPr>
        <w:t>.</w:t>
      </w:r>
    </w:p>
    <w:p w14:paraId="79F6D563" w14:textId="47A517DA" w:rsidR="00E643FF" w:rsidRDefault="00E643FF" w:rsidP="002D5F09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Click to explore PC</w:t>
      </w:r>
      <w:r w:rsidR="00AA6201">
        <w:rPr>
          <w:rFonts w:ascii="Arial" w:hAnsi="Arial" w:cs="Arial"/>
          <w:lang w:val="en-CA"/>
        </w:rPr>
        <w:t>1</w:t>
      </w:r>
      <w:r w:rsidR="008F442B">
        <w:rPr>
          <w:rFonts w:ascii="Arial" w:hAnsi="Arial" w:cs="Arial"/>
          <w:lang w:val="en-CA"/>
        </w:rPr>
        <w:t>.</w:t>
      </w:r>
    </w:p>
    <w:p w14:paraId="78029C5D" w14:textId="2390E13C" w:rsidR="00E643FF" w:rsidRDefault="00E643FF" w:rsidP="002D5F09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Select IP configuration under Desktop tab</w:t>
      </w:r>
      <w:r w:rsidR="008F442B">
        <w:rPr>
          <w:rFonts w:ascii="Arial" w:hAnsi="Arial" w:cs="Arial"/>
          <w:lang w:val="en-CA"/>
        </w:rPr>
        <w:t>.</w:t>
      </w:r>
    </w:p>
    <w:p w14:paraId="15FF89D2" w14:textId="4684337C" w:rsidR="00E643FF" w:rsidRDefault="00D56C12" w:rsidP="002D5F09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Enter the IP</w:t>
      </w:r>
      <w:r w:rsidR="001D4431">
        <w:rPr>
          <w:rFonts w:ascii="Arial" w:hAnsi="Arial" w:cs="Arial"/>
          <w:lang w:val="en-CA"/>
        </w:rPr>
        <w:t>v6</w:t>
      </w:r>
      <w:r>
        <w:rPr>
          <w:rFonts w:ascii="Arial" w:hAnsi="Arial" w:cs="Arial"/>
          <w:lang w:val="en-CA"/>
        </w:rPr>
        <w:t xml:space="preserve"> address, subnet mask</w:t>
      </w:r>
      <w:r w:rsidR="001F1BCD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and default gateway</w:t>
      </w:r>
      <w:r w:rsidR="001D4431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from the addressing table</w:t>
      </w:r>
      <w:r w:rsidR="008D59B3">
        <w:rPr>
          <w:rFonts w:ascii="Arial" w:hAnsi="Arial" w:cs="Arial"/>
          <w:lang w:val="en-CA"/>
        </w:rPr>
        <w:t xml:space="preserve"> above</w:t>
      </w:r>
      <w:r>
        <w:rPr>
          <w:rFonts w:ascii="Arial" w:hAnsi="Arial" w:cs="Arial"/>
          <w:lang w:val="en-CA"/>
        </w:rPr>
        <w:t>.</w:t>
      </w:r>
    </w:p>
    <w:p w14:paraId="0CC0815C" w14:textId="081D88E0" w:rsidR="00F23EED" w:rsidRPr="00AA6201" w:rsidRDefault="00AA6201" w:rsidP="00AA6201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Repeat the above steps from a to c for all host devices</w:t>
      </w:r>
      <w:r w:rsidR="008F442B">
        <w:rPr>
          <w:rFonts w:ascii="Arial" w:hAnsi="Arial" w:cs="Arial"/>
          <w:lang w:val="en-CA"/>
        </w:rPr>
        <w:t>.</w:t>
      </w:r>
    </w:p>
    <w:p w14:paraId="01D7AD58" w14:textId="7018B730" w:rsidR="000A5E60" w:rsidRDefault="000A5E60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8156DD">
        <w:rPr>
          <w:rFonts w:ascii="Arial" w:hAnsi="Arial" w:cs="Arial"/>
          <w:lang w:val="en-CA"/>
        </w:rPr>
        <w:t>5</w:t>
      </w:r>
      <w:r>
        <w:rPr>
          <w:rFonts w:ascii="Arial" w:hAnsi="Arial" w:cs="Arial"/>
          <w:lang w:val="en-CA"/>
        </w:rPr>
        <w:t>: Verify connecti</w:t>
      </w:r>
      <w:r w:rsidR="00001A2A">
        <w:rPr>
          <w:rFonts w:ascii="Arial" w:hAnsi="Arial" w:cs="Arial"/>
          <w:lang w:val="en-CA"/>
        </w:rPr>
        <w:t>ons</w:t>
      </w:r>
      <w:r w:rsidR="008F442B">
        <w:rPr>
          <w:rFonts w:ascii="Arial" w:hAnsi="Arial" w:cs="Arial"/>
          <w:lang w:val="en-CA"/>
        </w:rPr>
        <w:t>.</w:t>
      </w:r>
    </w:p>
    <w:p w14:paraId="27D9F760" w14:textId="34A6AC24" w:rsidR="000A5E60" w:rsidRDefault="00001A2A" w:rsidP="000A5E60">
      <w:pPr>
        <w:pStyle w:val="ListParagraph"/>
        <w:numPr>
          <w:ilvl w:val="0"/>
          <w:numId w:val="29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Every router should be able to ping its directly connected neighbo</w:t>
      </w:r>
      <w:r w:rsidR="00BD183F">
        <w:rPr>
          <w:rFonts w:ascii="Arial" w:hAnsi="Arial" w:cs="Arial"/>
          <w:lang w:val="en-CA"/>
        </w:rPr>
        <w:t>u</w:t>
      </w:r>
      <w:r>
        <w:rPr>
          <w:rFonts w:ascii="Arial" w:hAnsi="Arial" w:cs="Arial"/>
          <w:lang w:val="en-CA"/>
        </w:rPr>
        <w:t>r router</w:t>
      </w:r>
      <w:r w:rsidR="008F442B">
        <w:rPr>
          <w:rFonts w:ascii="Arial" w:hAnsi="Arial" w:cs="Arial"/>
          <w:lang w:val="en-CA"/>
        </w:rPr>
        <w:t>.</w:t>
      </w:r>
    </w:p>
    <w:p w14:paraId="3D358429" w14:textId="5FD5A54A" w:rsidR="00001A2A" w:rsidRDefault="00001A2A" w:rsidP="000A5E60">
      <w:pPr>
        <w:pStyle w:val="ListParagraph"/>
        <w:numPr>
          <w:ilvl w:val="0"/>
          <w:numId w:val="29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Every host device should be able to ping its switch</w:t>
      </w:r>
      <w:r w:rsidR="00397019">
        <w:rPr>
          <w:rFonts w:ascii="Arial" w:hAnsi="Arial" w:cs="Arial"/>
          <w:lang w:val="en-CA"/>
        </w:rPr>
        <w:t xml:space="preserve"> SVI</w:t>
      </w:r>
      <w:r>
        <w:rPr>
          <w:rFonts w:ascii="Arial" w:hAnsi="Arial" w:cs="Arial"/>
          <w:lang w:val="en-CA"/>
        </w:rPr>
        <w:t xml:space="preserve"> and default gateway</w:t>
      </w:r>
      <w:r w:rsidR="008F442B">
        <w:rPr>
          <w:rFonts w:ascii="Arial" w:hAnsi="Arial" w:cs="Arial"/>
          <w:lang w:val="en-CA"/>
        </w:rPr>
        <w:t>.</w:t>
      </w:r>
    </w:p>
    <w:p w14:paraId="33245E80" w14:textId="2232F97A" w:rsidR="00001A2A" w:rsidRPr="000A5E60" w:rsidRDefault="00001A2A" w:rsidP="000A5E60">
      <w:pPr>
        <w:pStyle w:val="ListParagraph"/>
        <w:numPr>
          <w:ilvl w:val="0"/>
          <w:numId w:val="29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Every switch should be able to ping its directly connected host device and default gateway</w:t>
      </w:r>
      <w:r w:rsidR="008F442B">
        <w:rPr>
          <w:rFonts w:ascii="Arial" w:hAnsi="Arial" w:cs="Arial"/>
          <w:lang w:val="en-CA"/>
        </w:rPr>
        <w:t>.</w:t>
      </w:r>
    </w:p>
    <w:p w14:paraId="2AA0EAD1" w14:textId="77777777" w:rsidR="00001A2A" w:rsidRDefault="00001A2A" w:rsidP="002D5F09">
      <w:pPr>
        <w:spacing w:after="0" w:line="259" w:lineRule="auto"/>
        <w:rPr>
          <w:rFonts w:ascii="Arial" w:hAnsi="Arial" w:cs="Arial"/>
          <w:lang w:val="en-CA"/>
        </w:rPr>
      </w:pPr>
    </w:p>
    <w:p w14:paraId="06EEC2AC" w14:textId="25A82C25" w:rsidR="00D17A83" w:rsidRDefault="00F23EED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8156DD">
        <w:rPr>
          <w:rFonts w:ascii="Arial" w:hAnsi="Arial" w:cs="Arial"/>
          <w:lang w:val="en-CA"/>
        </w:rPr>
        <w:t>6</w:t>
      </w:r>
      <w:r>
        <w:rPr>
          <w:rFonts w:ascii="Arial" w:hAnsi="Arial" w:cs="Arial"/>
          <w:lang w:val="en-CA"/>
        </w:rPr>
        <w:t xml:space="preserve">: </w:t>
      </w:r>
      <w:r w:rsidR="00EF5DFC">
        <w:rPr>
          <w:rFonts w:ascii="Arial" w:hAnsi="Arial" w:cs="Arial"/>
          <w:lang w:val="en-CA"/>
        </w:rPr>
        <w:t xml:space="preserve">Configure </w:t>
      </w:r>
      <w:r w:rsidR="00A97BBE">
        <w:rPr>
          <w:rFonts w:ascii="Arial" w:hAnsi="Arial" w:cs="Arial"/>
          <w:lang w:val="en-CA"/>
        </w:rPr>
        <w:t>OSPF</w:t>
      </w:r>
      <w:r>
        <w:rPr>
          <w:rFonts w:ascii="Arial" w:hAnsi="Arial" w:cs="Arial"/>
          <w:lang w:val="en-CA"/>
        </w:rPr>
        <w:t xml:space="preserve"> routing</w:t>
      </w:r>
      <w:r w:rsidR="00EF5D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on</w:t>
      </w:r>
      <w:r w:rsidR="00EF5DFC">
        <w:rPr>
          <w:rFonts w:ascii="Arial" w:hAnsi="Arial" w:cs="Arial"/>
          <w:lang w:val="en-CA"/>
        </w:rPr>
        <w:t xml:space="preserve"> all routers so that all hosts can communicate with every host in all LANs and WANs.</w:t>
      </w:r>
      <w:r w:rsidR="00500AD0">
        <w:rPr>
          <w:rFonts w:ascii="Arial" w:hAnsi="Arial" w:cs="Arial"/>
          <w:lang w:val="en-CA"/>
        </w:rPr>
        <w:t xml:space="preserve"> The below configuration is for R1-YFN.</w:t>
      </w:r>
    </w:p>
    <w:p w14:paraId="31274938" w14:textId="6BF51DD6" w:rsidR="00EF5DFC" w:rsidRDefault="00F23EED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 xml:space="preserve">Enter </w:t>
      </w:r>
      <w:r w:rsidR="00040F30">
        <w:rPr>
          <w:rFonts w:ascii="Arial" w:hAnsi="Arial" w:cs="Arial"/>
          <w:lang w:val="en-CA"/>
        </w:rPr>
        <w:t>into</w:t>
      </w:r>
      <w:proofErr w:type="gramEnd"/>
      <w:r>
        <w:rPr>
          <w:rFonts w:ascii="Arial" w:hAnsi="Arial" w:cs="Arial"/>
          <w:lang w:val="en-CA"/>
        </w:rPr>
        <w:t xml:space="preserve"> </w:t>
      </w:r>
      <w:r w:rsidR="00A97BBE">
        <w:rPr>
          <w:rFonts w:ascii="Arial" w:hAnsi="Arial" w:cs="Arial"/>
          <w:lang w:val="en-CA"/>
        </w:rPr>
        <w:t>OSPF</w:t>
      </w:r>
      <w:r>
        <w:rPr>
          <w:rFonts w:ascii="Arial" w:hAnsi="Arial" w:cs="Arial"/>
          <w:lang w:val="en-CA"/>
        </w:rPr>
        <w:t xml:space="preserve"> routing configuration mode</w:t>
      </w:r>
      <w:r w:rsidR="008F442B">
        <w:rPr>
          <w:rFonts w:ascii="Arial" w:hAnsi="Arial" w:cs="Arial"/>
          <w:lang w:val="en-CA"/>
        </w:rPr>
        <w:t>.</w:t>
      </w:r>
    </w:p>
    <w:p w14:paraId="1FF30C02" w14:textId="5571CFAC" w:rsidR="00001A2A" w:rsidRPr="00001A2A" w:rsidRDefault="00866F42" w:rsidP="00001A2A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 xml:space="preserve">ipv6 </w:t>
      </w:r>
      <w:r w:rsidR="00001A2A" w:rsidRPr="00866F42">
        <w:rPr>
          <w:rFonts w:ascii="Arial" w:hAnsi="Arial" w:cs="Arial"/>
          <w:i/>
          <w:iCs/>
          <w:lang w:val="en-CA"/>
        </w:rPr>
        <w:t>router ospf 1</w:t>
      </w:r>
      <w:r w:rsidR="00001A2A">
        <w:rPr>
          <w:rFonts w:ascii="Arial" w:hAnsi="Arial" w:cs="Arial"/>
          <w:lang w:val="en-CA"/>
        </w:rPr>
        <w:t xml:space="preserve"> </w:t>
      </w:r>
      <w:r w:rsidR="00001A2A">
        <w:rPr>
          <w:rFonts w:ascii="Arial" w:hAnsi="Arial" w:cs="Arial"/>
          <w:lang w:val="en-CA"/>
        </w:rPr>
        <w:tab/>
      </w:r>
      <w:r w:rsidR="00001A2A">
        <w:rPr>
          <w:rFonts w:ascii="Arial" w:hAnsi="Arial" w:cs="Arial"/>
          <w:lang w:val="en-CA"/>
        </w:rPr>
        <w:tab/>
        <w:t>(1 is the local process id)</w:t>
      </w:r>
      <w:r w:rsidR="00001A2A" w:rsidRPr="00001A2A">
        <w:rPr>
          <w:rFonts w:ascii="Arial" w:hAnsi="Arial" w:cs="Arial"/>
          <w:lang w:val="en-CA"/>
        </w:rPr>
        <w:t xml:space="preserve"> </w:t>
      </w:r>
    </w:p>
    <w:p w14:paraId="4251DA57" w14:textId="73176E5D" w:rsidR="00866F42" w:rsidRDefault="00866F42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the router ID</w:t>
      </w:r>
    </w:p>
    <w:p w14:paraId="64F1D9A0" w14:textId="0EEA7ADF" w:rsidR="00866F42" w:rsidRDefault="00866F42" w:rsidP="00866F42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router-id 16.16.16.16</w:t>
      </w:r>
      <w:r>
        <w:rPr>
          <w:rFonts w:ascii="Arial" w:hAnsi="Arial" w:cs="Arial"/>
          <w:lang w:val="en-CA"/>
        </w:rPr>
        <w:tab/>
        <w:t>(For R1-YFN)</w:t>
      </w:r>
    </w:p>
    <w:p w14:paraId="54787E46" w14:textId="55A53BA5" w:rsidR="00866F42" w:rsidRDefault="00866F42" w:rsidP="00866F42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i/>
          <w:iCs/>
          <w:lang w:val="en-CA"/>
        </w:rPr>
        <w:t>exit</w:t>
      </w:r>
    </w:p>
    <w:p w14:paraId="452453C0" w14:textId="0A452644" w:rsidR="00866F42" w:rsidRPr="00866F42" w:rsidRDefault="00866F42" w:rsidP="00866F42">
      <w:pPr>
        <w:spacing w:after="0" w:line="259" w:lineRule="auto"/>
        <w:ind w:firstLine="36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(Note: 26.26.26.26 for R2-YFN, 36.36.36.36 for R3-YFN, 46.46.46.46 for R4-YFN)</w:t>
      </w:r>
    </w:p>
    <w:p w14:paraId="35F77AFE" w14:textId="0EB68DCF" w:rsidR="00A97BBE" w:rsidRDefault="00001A2A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to </w:t>
      </w:r>
      <w:r w:rsidR="00866F42">
        <w:rPr>
          <w:rFonts w:ascii="Arial" w:hAnsi="Arial" w:cs="Arial"/>
          <w:lang w:val="en-CA"/>
        </w:rPr>
        <w:t>OSPFv3 on all routers</w:t>
      </w:r>
      <w:r w:rsidR="008F442B">
        <w:rPr>
          <w:rFonts w:ascii="Arial" w:hAnsi="Arial" w:cs="Arial"/>
          <w:lang w:val="en-CA"/>
        </w:rPr>
        <w:t>.</w:t>
      </w:r>
    </w:p>
    <w:p w14:paraId="1337AC36" w14:textId="77777777" w:rsidR="00866F42" w:rsidRPr="00866F42" w:rsidRDefault="00866F42" w:rsidP="00001A2A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interface g0/1</w:t>
      </w:r>
    </w:p>
    <w:p w14:paraId="64E91B9F" w14:textId="7F7214F5" w:rsidR="00001A2A" w:rsidRPr="00866F42" w:rsidRDefault="00866F42" w:rsidP="00001A2A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 xml:space="preserve">ipv6 ospf 1 area 0 </w:t>
      </w:r>
    </w:p>
    <w:p w14:paraId="75E965D4" w14:textId="77777777" w:rsidR="00866F42" w:rsidRPr="00866F42" w:rsidRDefault="00866F42" w:rsidP="00001A2A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interface s0/0/0</w:t>
      </w:r>
    </w:p>
    <w:p w14:paraId="4F028E27" w14:textId="74DF16EE" w:rsidR="00001A2A" w:rsidRPr="00866F42" w:rsidRDefault="00866F42" w:rsidP="00001A2A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ipv6 ospf 1 area 0</w:t>
      </w:r>
    </w:p>
    <w:p w14:paraId="15FA8D8F" w14:textId="10831416" w:rsidR="00866F42" w:rsidRPr="00866F42" w:rsidRDefault="00866F42" w:rsidP="00866F42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i/>
          <w:iCs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interface s0/0/1</w:t>
      </w:r>
    </w:p>
    <w:p w14:paraId="2D7FAC1D" w14:textId="48156331" w:rsidR="00866F42" w:rsidRDefault="00866F42" w:rsidP="00866F42">
      <w:pPr>
        <w:pStyle w:val="ListParagraph"/>
        <w:numPr>
          <w:ilvl w:val="1"/>
          <w:numId w:val="26"/>
        </w:numPr>
        <w:spacing w:after="0" w:line="259" w:lineRule="auto"/>
        <w:rPr>
          <w:rFonts w:ascii="Arial" w:hAnsi="Arial" w:cs="Arial"/>
          <w:lang w:val="en-CA"/>
        </w:rPr>
      </w:pPr>
      <w:r w:rsidRPr="00866F42">
        <w:rPr>
          <w:rFonts w:ascii="Arial" w:hAnsi="Arial" w:cs="Arial"/>
          <w:i/>
          <w:iCs/>
          <w:lang w:val="en-CA"/>
        </w:rPr>
        <w:t>ipv6 ospf 1 area 0</w:t>
      </w:r>
    </w:p>
    <w:p w14:paraId="1D4AFECE" w14:textId="5CFC0FCC" w:rsidR="00F23EED" w:rsidRDefault="00F23EED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Disable routing updates towards LANs using passive interface command.</w:t>
      </w:r>
    </w:p>
    <w:p w14:paraId="4CF6FF2B" w14:textId="0C6AEF0E" w:rsidR="00795F12" w:rsidRDefault="00795F12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Save the configuration</w:t>
      </w:r>
      <w:r w:rsidR="008F442B">
        <w:rPr>
          <w:rFonts w:ascii="Arial" w:hAnsi="Arial" w:cs="Arial"/>
          <w:lang w:val="en-CA"/>
        </w:rPr>
        <w:t>.</w:t>
      </w:r>
    </w:p>
    <w:p w14:paraId="172690F9" w14:textId="23B2A929" w:rsidR="008156DD" w:rsidRPr="00EF5DFC" w:rsidRDefault="008156DD" w:rsidP="002D5F09">
      <w:pPr>
        <w:pStyle w:val="ListParagraph"/>
        <w:numPr>
          <w:ilvl w:val="0"/>
          <w:numId w:val="26"/>
        </w:num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Repeat the </w:t>
      </w:r>
      <w:r w:rsidR="003B2BCD">
        <w:rPr>
          <w:rFonts w:ascii="Arial" w:hAnsi="Arial" w:cs="Arial"/>
          <w:lang w:val="en-CA"/>
        </w:rPr>
        <w:t>above</w:t>
      </w:r>
      <w:r>
        <w:rPr>
          <w:rFonts w:ascii="Arial" w:hAnsi="Arial" w:cs="Arial"/>
          <w:lang w:val="en-CA"/>
        </w:rPr>
        <w:t xml:space="preserve"> steps from a to e for every router</w:t>
      </w:r>
      <w:r w:rsidR="003B2BCD">
        <w:rPr>
          <w:rFonts w:ascii="Arial" w:hAnsi="Arial" w:cs="Arial"/>
          <w:lang w:val="en-CA"/>
        </w:rPr>
        <w:t xml:space="preserve"> while </w:t>
      </w:r>
      <w:r>
        <w:rPr>
          <w:rFonts w:ascii="Arial" w:hAnsi="Arial" w:cs="Arial"/>
          <w:lang w:val="en-CA"/>
        </w:rPr>
        <w:t xml:space="preserve">changing router-id and </w:t>
      </w:r>
      <w:r w:rsidR="00866F42">
        <w:rPr>
          <w:rFonts w:ascii="Arial" w:hAnsi="Arial" w:cs="Arial"/>
          <w:lang w:val="en-CA"/>
        </w:rPr>
        <w:t>interfaces</w:t>
      </w:r>
      <w:r>
        <w:rPr>
          <w:rFonts w:ascii="Arial" w:hAnsi="Arial" w:cs="Arial"/>
          <w:lang w:val="en-CA"/>
        </w:rPr>
        <w:t xml:space="preserve"> </w:t>
      </w:r>
      <w:proofErr w:type="gramStart"/>
      <w:r w:rsidR="00040F30">
        <w:rPr>
          <w:rFonts w:ascii="Arial" w:hAnsi="Arial" w:cs="Arial"/>
          <w:lang w:val="en-CA"/>
        </w:rPr>
        <w:t>in regard to</w:t>
      </w:r>
      <w:proofErr w:type="gramEnd"/>
      <w:r w:rsidR="001274B7">
        <w:rPr>
          <w:rFonts w:ascii="Arial" w:hAnsi="Arial" w:cs="Arial"/>
          <w:lang w:val="en-CA"/>
        </w:rPr>
        <w:t xml:space="preserve"> the</w:t>
      </w:r>
      <w:r>
        <w:rPr>
          <w:rFonts w:ascii="Arial" w:hAnsi="Arial" w:cs="Arial"/>
          <w:lang w:val="en-CA"/>
        </w:rPr>
        <w:t xml:space="preserve"> relevant router.</w:t>
      </w:r>
    </w:p>
    <w:p w14:paraId="75AF44DC" w14:textId="77777777" w:rsidR="00EF5DFC" w:rsidRDefault="00EF5DFC" w:rsidP="002D5F09">
      <w:pPr>
        <w:spacing w:after="0" w:line="259" w:lineRule="auto"/>
        <w:rPr>
          <w:rFonts w:ascii="Arial" w:hAnsi="Arial" w:cs="Arial"/>
          <w:lang w:val="en-CA"/>
        </w:rPr>
      </w:pPr>
    </w:p>
    <w:p w14:paraId="2001AD32" w14:textId="27AB8C89" w:rsidR="00AF0C28" w:rsidRPr="00AF0C28" w:rsidRDefault="00B351AF" w:rsidP="002D5F09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8156DD">
        <w:rPr>
          <w:rFonts w:ascii="Arial" w:hAnsi="Arial" w:cs="Arial"/>
          <w:lang w:val="en-CA"/>
        </w:rPr>
        <w:t>7</w:t>
      </w:r>
      <w:r>
        <w:rPr>
          <w:rFonts w:ascii="Arial" w:hAnsi="Arial" w:cs="Arial"/>
          <w:lang w:val="en-CA"/>
        </w:rPr>
        <w:t>: Verify the connectivity</w:t>
      </w:r>
      <w:r w:rsidR="008F442B">
        <w:rPr>
          <w:rFonts w:ascii="Arial" w:hAnsi="Arial" w:cs="Arial"/>
          <w:lang w:val="en-CA"/>
        </w:rPr>
        <w:t>.</w:t>
      </w:r>
    </w:p>
    <w:p w14:paraId="6BD3CEF7" w14:textId="461BF792" w:rsidR="00EF5DFC" w:rsidRDefault="00884D94" w:rsidP="002D5F09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Using the command line at </w:t>
      </w:r>
      <w:r w:rsidR="00B351AF">
        <w:rPr>
          <w:rFonts w:ascii="Arial" w:hAnsi="Arial" w:cs="Arial"/>
          <w:lang w:val="en-CA"/>
        </w:rPr>
        <w:t>PC</w:t>
      </w:r>
      <w:r w:rsidR="00F23EED">
        <w:rPr>
          <w:rFonts w:ascii="Arial" w:hAnsi="Arial" w:cs="Arial"/>
          <w:lang w:val="en-CA"/>
        </w:rPr>
        <w:t>1</w:t>
      </w:r>
      <w:r>
        <w:rPr>
          <w:rFonts w:ascii="Arial" w:hAnsi="Arial" w:cs="Arial"/>
          <w:lang w:val="en-CA"/>
        </w:rPr>
        <w:t>, ping the IP address o</w:t>
      </w:r>
      <w:r w:rsidR="004F4EFA">
        <w:rPr>
          <w:rFonts w:ascii="Arial" w:hAnsi="Arial" w:cs="Arial"/>
          <w:lang w:val="en-CA"/>
        </w:rPr>
        <w:t>f</w:t>
      </w:r>
      <w:r w:rsidR="00EF5DFC">
        <w:rPr>
          <w:rFonts w:ascii="Arial" w:hAnsi="Arial" w:cs="Arial"/>
          <w:lang w:val="en-CA"/>
        </w:rPr>
        <w:t>:</w:t>
      </w:r>
    </w:p>
    <w:p w14:paraId="2BE01F1A" w14:textId="69EEEF13" w:rsidR="00884D94" w:rsidRDefault="00F47020" w:rsidP="002D5F09">
      <w:pPr>
        <w:pStyle w:val="ListParagraph"/>
        <w:numPr>
          <w:ilvl w:val="1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PC2, PC3</w:t>
      </w:r>
      <w:r w:rsidR="001274B7">
        <w:rPr>
          <w:rFonts w:ascii="Arial" w:hAnsi="Arial" w:cs="Arial"/>
          <w:lang w:val="en-CA"/>
        </w:rPr>
        <w:t xml:space="preserve">, and </w:t>
      </w:r>
      <w:r>
        <w:rPr>
          <w:rFonts w:ascii="Arial" w:hAnsi="Arial" w:cs="Arial"/>
          <w:lang w:val="en-CA"/>
        </w:rPr>
        <w:t>PC4</w:t>
      </w:r>
    </w:p>
    <w:p w14:paraId="447B58BE" w14:textId="28998022" w:rsidR="00F47020" w:rsidRDefault="00EF5DFC" w:rsidP="002D5F09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Using the switch </w:t>
      </w:r>
      <w:r w:rsidR="007E6683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S</w:t>
      </w:r>
      <w:r w:rsidR="00F23EED">
        <w:rPr>
          <w:rFonts w:ascii="Arial" w:hAnsi="Arial" w:cs="Arial"/>
          <w:lang w:val="en-CA"/>
        </w:rPr>
        <w:t>1</w:t>
      </w:r>
      <w:r w:rsidR="00F47020">
        <w:rPr>
          <w:rFonts w:ascii="Arial" w:hAnsi="Arial" w:cs="Arial"/>
          <w:lang w:val="en-CA"/>
        </w:rPr>
        <w:t>-YSN</w:t>
      </w:r>
      <w:r>
        <w:rPr>
          <w:rFonts w:ascii="Arial" w:hAnsi="Arial" w:cs="Arial"/>
          <w:lang w:val="en-CA"/>
        </w:rPr>
        <w:t>, ping the</w:t>
      </w:r>
      <w:r w:rsidR="00F47020">
        <w:rPr>
          <w:rFonts w:ascii="Arial" w:hAnsi="Arial" w:cs="Arial"/>
          <w:lang w:val="en-CA"/>
        </w:rPr>
        <w:t xml:space="preserve"> </w:t>
      </w:r>
      <w:r w:rsidR="006448BF">
        <w:rPr>
          <w:rFonts w:ascii="Arial" w:hAnsi="Arial" w:cs="Arial"/>
          <w:lang w:val="en-CA"/>
        </w:rPr>
        <w:t xml:space="preserve">IP </w:t>
      </w:r>
      <w:r w:rsidR="00F47020">
        <w:rPr>
          <w:rFonts w:ascii="Arial" w:hAnsi="Arial" w:cs="Arial"/>
          <w:lang w:val="en-CA"/>
        </w:rPr>
        <w:t>address of:</w:t>
      </w:r>
      <w:r>
        <w:rPr>
          <w:rFonts w:ascii="Arial" w:hAnsi="Arial" w:cs="Arial"/>
          <w:lang w:val="en-CA"/>
        </w:rPr>
        <w:t xml:space="preserve"> </w:t>
      </w:r>
    </w:p>
    <w:p w14:paraId="58A006DC" w14:textId="259A61C1" w:rsidR="00EF5DFC" w:rsidRDefault="00EF5DFC" w:rsidP="00F47020">
      <w:pPr>
        <w:pStyle w:val="ListParagraph"/>
        <w:numPr>
          <w:ilvl w:val="1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S0/</w:t>
      </w:r>
      <w:r w:rsidR="00F47020">
        <w:rPr>
          <w:rFonts w:ascii="Arial" w:hAnsi="Arial" w:cs="Arial"/>
          <w:lang w:val="en-CA"/>
        </w:rPr>
        <w:t>0</w:t>
      </w:r>
      <w:r>
        <w:rPr>
          <w:rFonts w:ascii="Arial" w:hAnsi="Arial" w:cs="Arial"/>
          <w:lang w:val="en-CA"/>
        </w:rPr>
        <w:t>/</w:t>
      </w:r>
      <w:r w:rsidR="00F47020">
        <w:rPr>
          <w:rFonts w:ascii="Arial" w:hAnsi="Arial" w:cs="Arial"/>
          <w:lang w:val="en-CA"/>
        </w:rPr>
        <w:t>0</w:t>
      </w:r>
      <w:r>
        <w:rPr>
          <w:rFonts w:ascii="Arial" w:hAnsi="Arial" w:cs="Arial"/>
          <w:lang w:val="en-CA"/>
        </w:rPr>
        <w:t xml:space="preserve"> interface of router R</w:t>
      </w:r>
      <w:r w:rsidR="00F47020">
        <w:rPr>
          <w:rFonts w:ascii="Arial" w:hAnsi="Arial" w:cs="Arial"/>
          <w:lang w:val="en-CA"/>
        </w:rPr>
        <w:t>3-YFN</w:t>
      </w:r>
    </w:p>
    <w:p w14:paraId="28E79D80" w14:textId="0DC29CBF" w:rsidR="00F47020" w:rsidRDefault="00F47020" w:rsidP="00F47020">
      <w:pPr>
        <w:pStyle w:val="ListParagraph"/>
        <w:numPr>
          <w:ilvl w:val="1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S0/1/1 interface of router R4-YFN</w:t>
      </w:r>
    </w:p>
    <w:p w14:paraId="7E03F20C" w14:textId="5584D0CC" w:rsidR="00795F12" w:rsidRDefault="00795F12" w:rsidP="00F47020">
      <w:pPr>
        <w:pStyle w:val="ListParagraph"/>
        <w:numPr>
          <w:ilvl w:val="1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G0/1 interfaces of R1-YFN, R2-YFN, R3-YFN</w:t>
      </w:r>
      <w:r w:rsidR="001274B7">
        <w:rPr>
          <w:rFonts w:ascii="Arial" w:hAnsi="Arial" w:cs="Arial"/>
          <w:lang w:val="en-CA"/>
        </w:rPr>
        <w:t>, and</w:t>
      </w:r>
      <w:r>
        <w:rPr>
          <w:rFonts w:ascii="Arial" w:hAnsi="Arial" w:cs="Arial"/>
          <w:lang w:val="en-CA"/>
        </w:rPr>
        <w:t xml:space="preserve"> R4-YFN</w:t>
      </w:r>
    </w:p>
    <w:p w14:paraId="13769090" w14:textId="01FE91DA" w:rsidR="00EF5DFC" w:rsidRDefault="00EF5DFC" w:rsidP="002D5F09">
      <w:pPr>
        <w:pStyle w:val="ListParagraph"/>
        <w:numPr>
          <w:ilvl w:val="0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Using the router R</w:t>
      </w:r>
      <w:r w:rsidR="00F47020">
        <w:rPr>
          <w:rFonts w:ascii="Arial" w:hAnsi="Arial" w:cs="Arial"/>
          <w:lang w:val="en-CA"/>
        </w:rPr>
        <w:t>4</w:t>
      </w:r>
      <w:r w:rsidR="00A64784">
        <w:rPr>
          <w:rFonts w:ascii="Arial" w:hAnsi="Arial" w:cs="Arial"/>
          <w:lang w:val="en-CA"/>
        </w:rPr>
        <w:t>-YFN</w:t>
      </w:r>
      <w:r>
        <w:rPr>
          <w:rFonts w:ascii="Arial" w:hAnsi="Arial" w:cs="Arial"/>
          <w:lang w:val="en-CA"/>
        </w:rPr>
        <w:t>, ping the</w:t>
      </w:r>
      <w:r w:rsidR="00F47020">
        <w:rPr>
          <w:rFonts w:ascii="Arial" w:hAnsi="Arial" w:cs="Arial"/>
          <w:lang w:val="en-CA"/>
        </w:rPr>
        <w:t xml:space="preserve"> SVI</w:t>
      </w:r>
      <w:r>
        <w:rPr>
          <w:rFonts w:ascii="Arial" w:hAnsi="Arial" w:cs="Arial"/>
          <w:lang w:val="en-CA"/>
        </w:rPr>
        <w:t xml:space="preserve"> of </w:t>
      </w:r>
      <w:r w:rsidR="007E6683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S1</w:t>
      </w:r>
      <w:r w:rsidR="00F47020">
        <w:rPr>
          <w:rFonts w:ascii="Arial" w:hAnsi="Arial" w:cs="Arial"/>
          <w:lang w:val="en-CA"/>
        </w:rPr>
        <w:t>-YSN</w:t>
      </w:r>
      <w:r>
        <w:rPr>
          <w:rFonts w:ascii="Arial" w:hAnsi="Arial" w:cs="Arial"/>
          <w:lang w:val="en-CA"/>
        </w:rPr>
        <w:t xml:space="preserve">, </w:t>
      </w:r>
      <w:r w:rsidR="007E6683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S2</w:t>
      </w:r>
      <w:r w:rsidR="00F47020">
        <w:rPr>
          <w:rFonts w:ascii="Arial" w:hAnsi="Arial" w:cs="Arial"/>
          <w:lang w:val="en-CA"/>
        </w:rPr>
        <w:t>-YSN</w:t>
      </w:r>
      <w:r w:rsidR="00A64784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</w:t>
      </w:r>
      <w:r w:rsidR="007E6683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S3</w:t>
      </w:r>
      <w:r w:rsidR="00F47020">
        <w:rPr>
          <w:rFonts w:ascii="Arial" w:hAnsi="Arial" w:cs="Arial"/>
          <w:lang w:val="en-CA"/>
        </w:rPr>
        <w:t>-YSN</w:t>
      </w:r>
      <w:r w:rsidR="001274B7">
        <w:rPr>
          <w:rFonts w:ascii="Arial" w:hAnsi="Arial" w:cs="Arial"/>
          <w:lang w:val="en-CA"/>
        </w:rPr>
        <w:t>, and</w:t>
      </w:r>
      <w:r w:rsidR="00A64784">
        <w:rPr>
          <w:rFonts w:ascii="Arial" w:hAnsi="Arial" w:cs="Arial"/>
          <w:lang w:val="en-CA"/>
        </w:rPr>
        <w:t xml:space="preserve"> </w:t>
      </w:r>
      <w:r w:rsidR="007E6683">
        <w:rPr>
          <w:rFonts w:ascii="Arial" w:hAnsi="Arial" w:cs="Arial"/>
          <w:lang w:val="en-CA"/>
        </w:rPr>
        <w:t>M</w:t>
      </w:r>
      <w:r w:rsidR="00A64784">
        <w:rPr>
          <w:rFonts w:ascii="Arial" w:hAnsi="Arial" w:cs="Arial"/>
          <w:lang w:val="en-CA"/>
        </w:rPr>
        <w:t>S4-YSN</w:t>
      </w:r>
    </w:p>
    <w:p w14:paraId="38119CA2" w14:textId="40690FFE" w:rsidR="00EF5DFC" w:rsidRDefault="00EF5DFC" w:rsidP="002D5F09">
      <w:pPr>
        <w:pStyle w:val="ListParagraph"/>
        <w:numPr>
          <w:ilvl w:val="0"/>
          <w:numId w:val="23"/>
        </w:numPr>
        <w:rPr>
          <w:rFonts w:ascii="Arial" w:hAnsi="Arial" w:cs="Arial"/>
          <w:lang w:val="en-CA"/>
        </w:rPr>
      </w:pPr>
      <w:r w:rsidRPr="00EF5DFC">
        <w:rPr>
          <w:rFonts w:ascii="Arial" w:hAnsi="Arial" w:cs="Arial"/>
          <w:lang w:val="en-CA"/>
        </w:rPr>
        <w:t xml:space="preserve">Using the command line at </w:t>
      </w:r>
      <w:r w:rsidR="00F47020">
        <w:rPr>
          <w:rFonts w:ascii="Arial" w:hAnsi="Arial" w:cs="Arial"/>
          <w:lang w:val="en-CA"/>
        </w:rPr>
        <w:t>PC</w:t>
      </w:r>
      <w:r w:rsidR="00F23EED">
        <w:rPr>
          <w:rFonts w:ascii="Arial" w:hAnsi="Arial" w:cs="Arial"/>
          <w:lang w:val="en-CA"/>
        </w:rPr>
        <w:t>4</w:t>
      </w:r>
      <w:r w:rsidRPr="00EF5DFC">
        <w:rPr>
          <w:rFonts w:ascii="Arial" w:hAnsi="Arial" w:cs="Arial"/>
          <w:lang w:val="en-CA"/>
        </w:rPr>
        <w:t>, ping the IP address of</w:t>
      </w:r>
      <w:r>
        <w:rPr>
          <w:rFonts w:ascii="Arial" w:hAnsi="Arial" w:cs="Arial"/>
          <w:lang w:val="en-CA"/>
        </w:rPr>
        <w:t>:</w:t>
      </w:r>
      <w:r w:rsidRPr="00EF5DFC">
        <w:rPr>
          <w:rFonts w:ascii="Arial" w:hAnsi="Arial" w:cs="Arial"/>
          <w:lang w:val="en-CA"/>
        </w:rPr>
        <w:t xml:space="preserve"> </w:t>
      </w:r>
    </w:p>
    <w:p w14:paraId="5948D199" w14:textId="6B451261" w:rsidR="00EF5DFC" w:rsidRDefault="00F47020" w:rsidP="002D5F09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PC1</w:t>
      </w:r>
    </w:p>
    <w:p w14:paraId="342B229D" w14:textId="155E88AE" w:rsidR="00EF5DFC" w:rsidRDefault="00F47020" w:rsidP="002D5F09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SVI of </w:t>
      </w:r>
      <w:r w:rsidR="007E6683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>S1-YSN</w:t>
      </w:r>
      <w:r w:rsidR="00795F12">
        <w:rPr>
          <w:rFonts w:ascii="Arial" w:hAnsi="Arial" w:cs="Arial"/>
          <w:lang w:val="en-CA"/>
        </w:rPr>
        <w:t xml:space="preserve">, </w:t>
      </w:r>
      <w:r w:rsidR="007E6683">
        <w:rPr>
          <w:rFonts w:ascii="Arial" w:hAnsi="Arial" w:cs="Arial"/>
          <w:lang w:val="en-CA"/>
        </w:rPr>
        <w:t>M</w:t>
      </w:r>
      <w:r w:rsidR="00795F12">
        <w:rPr>
          <w:rFonts w:ascii="Arial" w:hAnsi="Arial" w:cs="Arial"/>
          <w:lang w:val="en-CA"/>
        </w:rPr>
        <w:t>S2-YSN</w:t>
      </w:r>
      <w:r w:rsidR="001274B7">
        <w:rPr>
          <w:rFonts w:ascii="Arial" w:hAnsi="Arial" w:cs="Arial"/>
          <w:lang w:val="en-CA"/>
        </w:rPr>
        <w:t xml:space="preserve">, and </w:t>
      </w:r>
      <w:r w:rsidR="007E6683">
        <w:rPr>
          <w:rFonts w:ascii="Arial" w:hAnsi="Arial" w:cs="Arial"/>
          <w:lang w:val="en-CA"/>
        </w:rPr>
        <w:t>M</w:t>
      </w:r>
      <w:r w:rsidR="00795F12">
        <w:rPr>
          <w:rFonts w:ascii="Arial" w:hAnsi="Arial" w:cs="Arial"/>
          <w:lang w:val="en-CA"/>
        </w:rPr>
        <w:t>S3-YSN</w:t>
      </w:r>
      <w:r w:rsidR="00EF5DFC">
        <w:rPr>
          <w:rFonts w:ascii="Arial" w:hAnsi="Arial" w:cs="Arial"/>
          <w:lang w:val="en-CA"/>
        </w:rPr>
        <w:t xml:space="preserve"> </w:t>
      </w:r>
    </w:p>
    <w:p w14:paraId="33F32177" w14:textId="76A782E3" w:rsidR="00EF5DFC" w:rsidRDefault="00F47020" w:rsidP="002D5F09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G0/1 of R1-YFN</w:t>
      </w:r>
    </w:p>
    <w:p w14:paraId="67950AB6" w14:textId="0AD86175" w:rsidR="00A97BBE" w:rsidRPr="00EF5DFC" w:rsidRDefault="00F47020" w:rsidP="002D5F09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S0/0/0 of R2-YFN</w:t>
      </w:r>
    </w:p>
    <w:p w14:paraId="00D4E159" w14:textId="4C784E22" w:rsidR="00793790" w:rsidRDefault="0011500E" w:rsidP="002D5F09">
      <w:p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NOTE: </w:t>
      </w:r>
      <w:r w:rsidR="00B55AAA">
        <w:rPr>
          <w:rFonts w:ascii="Arial" w:hAnsi="Arial" w:cs="Arial"/>
          <w:lang w:val="en-CA"/>
        </w:rPr>
        <w:t xml:space="preserve">All the </w:t>
      </w:r>
      <w:r w:rsidR="00DD6E5A">
        <w:rPr>
          <w:rFonts w:ascii="Arial" w:hAnsi="Arial" w:cs="Arial"/>
          <w:lang w:val="en-CA"/>
        </w:rPr>
        <w:t>above-mentioned</w:t>
      </w:r>
      <w:r>
        <w:rPr>
          <w:rFonts w:ascii="Arial" w:hAnsi="Arial" w:cs="Arial"/>
          <w:lang w:val="en-CA"/>
        </w:rPr>
        <w:t xml:space="preserve"> pings must work</w:t>
      </w:r>
      <w:r w:rsidR="00BD183F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otherwise troubleshoot the network.</w:t>
      </w:r>
    </w:p>
    <w:p w14:paraId="07DF413E" w14:textId="3DBD9D5B" w:rsidR="000F3D80" w:rsidRDefault="000F3D80" w:rsidP="002D5F09">
      <w:p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Step 8: OSPF </w:t>
      </w:r>
      <w:r w:rsidR="006B4054">
        <w:rPr>
          <w:rFonts w:ascii="Arial" w:hAnsi="Arial" w:cs="Arial"/>
          <w:lang w:val="en-CA"/>
        </w:rPr>
        <w:t>Verification</w:t>
      </w:r>
      <w:r w:rsidR="00703761">
        <w:rPr>
          <w:rFonts w:ascii="Arial" w:hAnsi="Arial" w:cs="Arial"/>
          <w:lang w:val="en-CA"/>
        </w:rPr>
        <w:t xml:space="preserve">. Sample output is provided for all the steps below. </w:t>
      </w:r>
      <w:r w:rsidR="001274B7">
        <w:rPr>
          <w:rFonts w:ascii="Arial" w:hAnsi="Arial" w:cs="Arial"/>
          <w:lang w:val="en-CA"/>
        </w:rPr>
        <w:t xml:space="preserve">Please </w:t>
      </w:r>
      <w:r w:rsidR="00703761">
        <w:rPr>
          <w:rFonts w:ascii="Arial" w:hAnsi="Arial" w:cs="Arial"/>
          <w:lang w:val="en-CA"/>
        </w:rPr>
        <w:t>submit similar output</w:t>
      </w:r>
      <w:r w:rsidR="001274B7">
        <w:rPr>
          <w:rFonts w:ascii="Arial" w:hAnsi="Arial" w:cs="Arial"/>
          <w:lang w:val="en-CA"/>
        </w:rPr>
        <w:t xml:space="preserve"> for </w:t>
      </w:r>
      <w:r w:rsidR="00703761">
        <w:rPr>
          <w:rFonts w:ascii="Arial" w:hAnsi="Arial" w:cs="Arial"/>
          <w:lang w:val="en-CA"/>
        </w:rPr>
        <w:t>each router while highlighting the important information in the output, as displayed below.</w:t>
      </w:r>
    </w:p>
    <w:p w14:paraId="7FEA28D8" w14:textId="36DC6ABE" w:rsidR="006B4054" w:rsidRDefault="006B4054" w:rsidP="000F3D80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OSPF routing verification</w:t>
      </w:r>
    </w:p>
    <w:p w14:paraId="6B817E35" w14:textId="476D395E" w:rsidR="00597A9D" w:rsidRDefault="00212730" w:rsidP="009158AC">
      <w:pPr>
        <w:pStyle w:val="ListParagraph"/>
        <w:numPr>
          <w:ilvl w:val="1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Execute</w:t>
      </w:r>
      <w:r w:rsidR="00597A9D">
        <w:rPr>
          <w:rFonts w:ascii="Arial" w:hAnsi="Arial" w:cs="Arial"/>
          <w:lang w:val="en-CA"/>
        </w:rPr>
        <w:t xml:space="preserve"> the following command on all routers and check that all </w:t>
      </w:r>
      <w:r w:rsidR="004642BD">
        <w:rPr>
          <w:rFonts w:ascii="Arial" w:hAnsi="Arial" w:cs="Arial"/>
          <w:lang w:val="en-CA"/>
        </w:rPr>
        <w:t>eight</w:t>
      </w:r>
      <w:r w:rsidR="00597A9D">
        <w:rPr>
          <w:rFonts w:ascii="Arial" w:hAnsi="Arial" w:cs="Arial"/>
          <w:lang w:val="en-CA"/>
        </w:rPr>
        <w:t xml:space="preserve"> routes (</w:t>
      </w:r>
      <w:r w:rsidR="00BE1BE1">
        <w:rPr>
          <w:rFonts w:ascii="Arial" w:hAnsi="Arial" w:cs="Arial"/>
          <w:lang w:val="en-CA"/>
        </w:rPr>
        <w:t>four</w:t>
      </w:r>
      <w:r w:rsidR="00597A9D">
        <w:rPr>
          <w:rFonts w:ascii="Arial" w:hAnsi="Arial" w:cs="Arial"/>
          <w:lang w:val="en-CA"/>
        </w:rPr>
        <w:t xml:space="preserve"> LANs, </w:t>
      </w:r>
      <w:r w:rsidR="00BE1BE1">
        <w:rPr>
          <w:rFonts w:ascii="Arial" w:hAnsi="Arial" w:cs="Arial"/>
          <w:lang w:val="en-CA"/>
        </w:rPr>
        <w:t>four</w:t>
      </w:r>
      <w:r w:rsidR="00597A9D">
        <w:rPr>
          <w:rFonts w:ascii="Arial" w:hAnsi="Arial" w:cs="Arial"/>
          <w:lang w:val="en-CA"/>
        </w:rPr>
        <w:t xml:space="preserve"> WANs) are available from the entire network </w:t>
      </w:r>
      <w:r w:rsidR="005311EC">
        <w:rPr>
          <w:rFonts w:ascii="Arial" w:hAnsi="Arial" w:cs="Arial"/>
          <w:lang w:val="en-CA"/>
        </w:rPr>
        <w:t>on every router.</w:t>
      </w:r>
    </w:p>
    <w:p w14:paraId="23D3AB62" w14:textId="7B3B2507" w:rsidR="005311EC" w:rsidRPr="005311EC" w:rsidRDefault="00597A9D" w:rsidP="006B4054">
      <w:pPr>
        <w:pStyle w:val="ListParagraph"/>
        <w:numPr>
          <w:ilvl w:val="2"/>
          <w:numId w:val="30"/>
        </w:numPr>
        <w:spacing w:after="0" w:line="259" w:lineRule="auto"/>
        <w:rPr>
          <w:rFonts w:ascii="Arial" w:hAnsi="Arial" w:cs="Arial"/>
          <w:lang w:val="en-CA"/>
        </w:rPr>
      </w:pPr>
      <w:r w:rsidRPr="005311EC">
        <w:rPr>
          <w:rFonts w:ascii="Arial" w:hAnsi="Arial" w:cs="Arial"/>
          <w:lang w:val="en-CA"/>
        </w:rPr>
        <w:t>show ip</w:t>
      </w:r>
      <w:r w:rsidR="006A79FF">
        <w:rPr>
          <w:rFonts w:ascii="Arial" w:hAnsi="Arial" w:cs="Arial"/>
          <w:lang w:val="en-CA"/>
        </w:rPr>
        <w:t>v6</w:t>
      </w:r>
      <w:r w:rsidRPr="005311EC">
        <w:rPr>
          <w:rFonts w:ascii="Arial" w:hAnsi="Arial" w:cs="Arial"/>
          <w:lang w:val="en-CA"/>
        </w:rPr>
        <w:t xml:space="preserve"> route</w:t>
      </w:r>
      <w:r w:rsidR="008F442B">
        <w:rPr>
          <w:rFonts w:ascii="Arial" w:hAnsi="Arial" w:cs="Arial"/>
          <w:lang w:val="en-CA"/>
        </w:rPr>
        <w:t>.</w:t>
      </w:r>
    </w:p>
    <w:p w14:paraId="6FC30D82" w14:textId="235FCBD1" w:rsidR="005311EC" w:rsidRPr="005311EC" w:rsidRDefault="005311EC" w:rsidP="007A6423">
      <w:pPr>
        <w:pStyle w:val="ListParagraph"/>
        <w:spacing w:after="0" w:line="259" w:lineRule="auto"/>
        <w:ind w:left="0"/>
        <w:jc w:val="center"/>
        <w:rPr>
          <w:rFonts w:ascii="Arial" w:hAnsi="Arial" w:cs="Arial"/>
          <w:u w:val="single"/>
          <w:lang w:val="en-CA"/>
        </w:rPr>
      </w:pPr>
      <w:r w:rsidRPr="005311EC">
        <w:rPr>
          <w:rFonts w:ascii="Arial" w:hAnsi="Arial" w:cs="Arial"/>
          <w:u w:val="single"/>
          <w:lang w:val="en-CA"/>
        </w:rPr>
        <w:t>Sample Output for Router R1</w:t>
      </w:r>
    </w:p>
    <w:p w14:paraId="5E448B02" w14:textId="2D1AC47A" w:rsidR="009A4169" w:rsidRDefault="007A6423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  <w:r w:rsidRPr="005311EC">
        <w:rPr>
          <w:rFonts w:ascii="Arial" w:hAnsi="Arial" w:cs="Arial"/>
          <w:noProof/>
          <w:u w:val="single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F8051" wp14:editId="1A1437B4">
                <wp:simplePos x="0" y="0"/>
                <wp:positionH relativeFrom="margin">
                  <wp:posOffset>1294013</wp:posOffset>
                </wp:positionH>
                <wp:positionV relativeFrom="paragraph">
                  <wp:posOffset>90170</wp:posOffset>
                </wp:positionV>
                <wp:extent cx="3488690" cy="1404620"/>
                <wp:effectExtent l="0" t="0" r="1651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9D2D" w14:textId="4DE379D5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R</w:t>
                            </w:r>
                            <w:r w:rsidR="003C140A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1</w:t>
                            </w:r>
                            <w:r w:rsidRPr="009A4169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-Muhammad#sh</w:t>
                            </w:r>
                            <w:r w:rsidR="003C140A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ow</w:t>
                            </w:r>
                            <w:r w:rsidRPr="009A4169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 xml:space="preserve"> ipv6 route</w:t>
                            </w:r>
                          </w:p>
                          <w:p w14:paraId="5466C9CC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IPv6 Routing Table - 12 entries</w:t>
                            </w:r>
                          </w:p>
                          <w:p w14:paraId="06587A18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Codes: C - Connected, L - Local, S - Static, R - RIP, B - BGP</w:t>
                            </w:r>
                          </w:p>
                          <w:p w14:paraId="0B509C2D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U - Per-user Static route, M - MIPv6</w:t>
                            </w:r>
                          </w:p>
                          <w:p w14:paraId="2E841954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I1 - ISIS L1, I2 - ISIS L2, IA - ISIS interarea, IS - ISIS summary</w:t>
                            </w:r>
                          </w:p>
                          <w:p w14:paraId="1CCC8116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ND - ND Default, NDp - ND Prefix, DCE - Destination, NDr - Redirect</w:t>
                            </w:r>
                          </w:p>
                          <w:p w14:paraId="6C80ED1A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O - OSPF intra, OI - OSPF inter, OE1 - OSPF ext 1, OE2 - OSPF ext 2</w:t>
                            </w:r>
                          </w:p>
                          <w:p w14:paraId="2914DC8F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ON1 - OSPF NSSA ext 1, ON2 - OSPF NSSA ext 2</w:t>
                            </w:r>
                          </w:p>
                          <w:p w14:paraId="205E12D2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D - EIGRP, EX - EIGRP external</w:t>
                            </w:r>
                          </w:p>
                          <w:p w14:paraId="6BF932A9" w14:textId="77777777" w:rsid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</w:p>
                          <w:p w14:paraId="5404D6F5" w14:textId="5113498B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O 2001:DB8:ABCD:A::/64 [110/65]</w:t>
                            </w:r>
                          </w:p>
                          <w:p w14:paraId="58B75895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FE80::1, Serial0/0/0</w:t>
                            </w:r>
                          </w:p>
                          <w:p w14:paraId="0CCE3555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C 2001:DB8:ABCD:B::/64 [0/0]</w:t>
                            </w:r>
                          </w:p>
                          <w:p w14:paraId="5DE0B241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GigabitEthernet0/1, directly connected</w:t>
                            </w:r>
                          </w:p>
                          <w:p w14:paraId="1023402F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 2001:DB8:ABCD:B::1/128 [0/0]</w:t>
                            </w:r>
                          </w:p>
                          <w:p w14:paraId="3361F303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GigabitEthernet0/1, receive</w:t>
                            </w:r>
                          </w:p>
                          <w:p w14:paraId="4FB48CCF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O 2001:DB8:ABCD:C::/64 [110/129]</w:t>
                            </w:r>
                          </w:p>
                          <w:p w14:paraId="5C8ACF6B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FE80::1, Serial0/0/0</w:t>
                            </w:r>
                          </w:p>
                          <w:p w14:paraId="54441D21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FE80::4, Serial0/0/1</w:t>
                            </w:r>
                          </w:p>
                          <w:p w14:paraId="541E4BFC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O 2001:DB8:ABCD:D::/64 [110/65]</w:t>
                            </w:r>
                          </w:p>
                          <w:p w14:paraId="2955E9F3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FE80::4, Serial0/0/1</w:t>
                            </w:r>
                          </w:p>
                          <w:p w14:paraId="5FFCDC3A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C 2001:DB8:ABCD:12::/64 [0/0]</w:t>
                            </w:r>
                          </w:p>
                          <w:p w14:paraId="02998BD2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Serial0/0/0, directly connected</w:t>
                            </w:r>
                          </w:p>
                          <w:p w14:paraId="5795963C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 2001:DB8:ABCD:12::2/128 [0/0]</w:t>
                            </w:r>
                          </w:p>
                          <w:p w14:paraId="20B15651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Serial0/0/0, receive</w:t>
                            </w:r>
                          </w:p>
                          <w:p w14:paraId="4E4915BA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O 2001:DB8:ABCD:13::/64 [110/128]</w:t>
                            </w:r>
                          </w:p>
                          <w:p w14:paraId="64D3522A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FE80::1, Serial0/0/0</w:t>
                            </w:r>
                          </w:p>
                          <w:p w14:paraId="1A040E0B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C 2001:DB8:ABCD:24::/64 [0/0]</w:t>
                            </w:r>
                          </w:p>
                          <w:p w14:paraId="289B8E58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Serial0/0/1, directly connected</w:t>
                            </w:r>
                          </w:p>
                          <w:p w14:paraId="72B09158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 2001:DB8:ABCD:24::1/128 [0/0]</w:t>
                            </w:r>
                          </w:p>
                          <w:p w14:paraId="7AC4D2D4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via Serial0/0/1, receive</w:t>
                            </w:r>
                          </w:p>
                          <w:p w14:paraId="6BD90493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O 2001:DB8:ABCD:34::/64 [110/128]</w:t>
                            </w:r>
                          </w:p>
                          <w:p w14:paraId="7F917B74" w14:textId="77777777" w:rsidR="009A4169" w:rsidRPr="009A4169" w:rsidRDefault="009A4169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color w:val="FF0000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9A4169">
                              <w:rPr>
                                <w:rFonts w:eastAsia="Times New Roman" w:cs="Times New Roman"/>
                                <w:color w:val="000000" w:themeColor="text1"/>
                                <w:sz w:val="18"/>
                                <w:szCs w:val="18"/>
                                <w:highlight w:val="cyan"/>
                                <w:lang w:val="en-CA" w:eastAsia="en-CA"/>
                              </w:rPr>
                              <w:t>via FE80::4, Serial0/0/1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F8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9pt;margin-top:7.1pt;width:27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">
                <v:textbox style="mso-fit-shape-to-text:t">
                  <w:txbxContent>
                    <w:p w14:paraId="743C9D2D" w14:textId="4DE379D5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R</w:t>
                      </w:r>
                      <w:r w:rsidR="003C140A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1</w:t>
                      </w:r>
                      <w:r w:rsidRPr="009A4169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-Muhammad#sh</w:t>
                      </w:r>
                      <w:r w:rsidR="003C140A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ow</w:t>
                      </w:r>
                      <w:r w:rsidRPr="009A4169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 xml:space="preserve"> ipv6 route</w:t>
                      </w:r>
                    </w:p>
                    <w:p w14:paraId="5466C9CC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IPv6 Routing Table - 12 entries</w:t>
                      </w:r>
                    </w:p>
                    <w:p w14:paraId="06587A18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Codes: C - Connected, L - Local, S - Static, R - RIP, B - BGP</w:t>
                      </w:r>
                    </w:p>
                    <w:p w14:paraId="0B509C2D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U - Per-user Static route, M - MIPv6</w:t>
                      </w:r>
                    </w:p>
                    <w:p w14:paraId="2E841954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I1 - ISIS L1, I2 - ISIS L2, IA - ISIS interarea, IS - ISIS summary</w:t>
                      </w:r>
                    </w:p>
                    <w:p w14:paraId="1CCC8116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ND - ND Default, NDp - ND Prefix, DCE - Destination, NDr - Redirect</w:t>
                      </w:r>
                    </w:p>
                    <w:p w14:paraId="6C80ED1A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O - OSPF intra, OI - OSPF inter, OE1 - OSPF ext 1, OE2 - OSPF ext 2</w:t>
                      </w:r>
                    </w:p>
                    <w:p w14:paraId="2914DC8F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ON1 - OSPF NSSA ext 1, ON2 - OSPF NSSA ext 2</w:t>
                      </w:r>
                    </w:p>
                    <w:p w14:paraId="205E12D2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D - EIGRP, EX - EIGRP external</w:t>
                      </w:r>
                    </w:p>
                    <w:p w14:paraId="6BF932A9" w14:textId="77777777" w:rsid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</w:p>
                    <w:p w14:paraId="5404D6F5" w14:textId="5113498B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O 2001:DB8:ABCD:A::/64 [110/65]</w:t>
                      </w:r>
                    </w:p>
                    <w:p w14:paraId="58B75895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FE80::1, Serial0/0/0</w:t>
                      </w:r>
                    </w:p>
                    <w:p w14:paraId="0CCE3555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C 2001:DB8:ABCD:B::/64 [0/0]</w:t>
                      </w:r>
                    </w:p>
                    <w:p w14:paraId="5DE0B241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GigabitEthernet0/1, directly connected</w:t>
                      </w:r>
                    </w:p>
                    <w:p w14:paraId="1023402F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 2001:DB8:ABCD:B::1/128 [0/0]</w:t>
                      </w:r>
                    </w:p>
                    <w:p w14:paraId="3361F303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GigabitEthernet0/1, receive</w:t>
                      </w:r>
                    </w:p>
                    <w:p w14:paraId="4FB48CCF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O 2001:DB8:ABCD:C::/64 [110/129]</w:t>
                      </w:r>
                    </w:p>
                    <w:p w14:paraId="5C8ACF6B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FE80::1, Serial0/0/0</w:t>
                      </w:r>
                    </w:p>
                    <w:p w14:paraId="54441D21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FE80::4, Serial0/0/1</w:t>
                      </w:r>
                    </w:p>
                    <w:p w14:paraId="541E4BFC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O 2001:DB8:ABCD:D::/64 [110/65]</w:t>
                      </w:r>
                    </w:p>
                    <w:p w14:paraId="2955E9F3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FE80::4, Serial0/0/1</w:t>
                      </w:r>
                    </w:p>
                    <w:p w14:paraId="5FFCDC3A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C 2001:DB8:ABCD:12::/64 [0/0]</w:t>
                      </w:r>
                    </w:p>
                    <w:p w14:paraId="02998BD2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Serial0/0/0, directly connected</w:t>
                      </w:r>
                    </w:p>
                    <w:p w14:paraId="5795963C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 2001:DB8:ABCD:12::2/128 [0/0]</w:t>
                      </w:r>
                    </w:p>
                    <w:p w14:paraId="20B15651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Serial0/0/0, receive</w:t>
                      </w:r>
                    </w:p>
                    <w:p w14:paraId="4E4915BA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O 2001:DB8:ABCD:13::/64 [110/128]</w:t>
                      </w:r>
                    </w:p>
                    <w:p w14:paraId="64D3522A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FE80::1, Serial0/0/0</w:t>
                      </w:r>
                    </w:p>
                    <w:p w14:paraId="1A040E0B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C 2001:DB8:ABCD:24::/64 [0/0]</w:t>
                      </w:r>
                    </w:p>
                    <w:p w14:paraId="289B8E58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Serial0/0/1, directly connected</w:t>
                      </w:r>
                    </w:p>
                    <w:p w14:paraId="72B09158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 2001:DB8:ABCD:24::1/128 [0/0]</w:t>
                      </w:r>
                    </w:p>
                    <w:p w14:paraId="7AC4D2D4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via Serial0/0/1, receive</w:t>
                      </w:r>
                    </w:p>
                    <w:p w14:paraId="6BD90493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O 2001:DB8:ABCD:34::/64 [110/128]</w:t>
                      </w:r>
                    </w:p>
                    <w:p w14:paraId="7F917B74" w14:textId="77777777" w:rsidR="009A4169" w:rsidRPr="009A4169" w:rsidRDefault="009A4169" w:rsidP="007A6423">
                      <w:pPr>
                        <w:spacing w:after="0"/>
                        <w:rPr>
                          <w:rFonts w:eastAsia="Times New Roman" w:cs="Times New Roman"/>
                          <w:color w:val="FF0000"/>
                          <w:sz w:val="18"/>
                          <w:szCs w:val="18"/>
                          <w:lang w:val="en-CA" w:eastAsia="en-CA"/>
                        </w:rPr>
                      </w:pPr>
                      <w:r w:rsidRPr="009A4169">
                        <w:rPr>
                          <w:rFonts w:eastAsia="Times New Roman" w:cs="Times New Roman"/>
                          <w:color w:val="000000" w:themeColor="text1"/>
                          <w:sz w:val="18"/>
                          <w:szCs w:val="18"/>
                          <w:highlight w:val="cyan"/>
                          <w:lang w:val="en-CA" w:eastAsia="en-CA"/>
                        </w:rPr>
                        <w:t>via FE80::4, Serial0/0/1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10C2E5" w14:textId="7D508BCD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75B35B14" w14:textId="3B3AF6FD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0998DA08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1FA68ED8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7046E2D7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4735A20A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6E89AE6A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7C74B5E2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AE9356E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6B4D7E5F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72BF8718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1EB987B9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4C08D12A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6F7C5B11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7975DFEA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F68EE28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33276123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3B17E268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1261A99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0726FA5D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2C075E6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C47F8EE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0A76817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5D38E294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0EB2940A" w14:textId="77777777" w:rsidR="009A4169" w:rsidRDefault="009A4169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</w:p>
    <w:p w14:paraId="28F581F7" w14:textId="1E60005B" w:rsidR="00597A9D" w:rsidRDefault="005311EC" w:rsidP="00597A9D">
      <w:pPr>
        <w:pStyle w:val="ListParagraph"/>
        <w:spacing w:line="259" w:lineRule="auto"/>
        <w:ind w:left="144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It can be clearly noticed from the above output that there are </w:t>
      </w:r>
      <w:r w:rsidR="00BE1BE1">
        <w:rPr>
          <w:rFonts w:ascii="Arial" w:hAnsi="Arial" w:cs="Arial"/>
          <w:highlight w:val="yellow"/>
          <w:lang w:val="en-CA"/>
        </w:rPr>
        <w:t>three</w:t>
      </w:r>
      <w:r w:rsidRPr="00EF678C">
        <w:rPr>
          <w:rFonts w:ascii="Arial" w:hAnsi="Arial" w:cs="Arial"/>
          <w:highlight w:val="yellow"/>
          <w:lang w:val="en-CA"/>
        </w:rPr>
        <w:t xml:space="preserve"> directly connected routes</w:t>
      </w:r>
      <w:r>
        <w:rPr>
          <w:rFonts w:ascii="Arial" w:hAnsi="Arial" w:cs="Arial"/>
          <w:lang w:val="en-CA"/>
        </w:rPr>
        <w:t xml:space="preserve"> and </w:t>
      </w:r>
      <w:r w:rsidR="00BE1BE1">
        <w:rPr>
          <w:rFonts w:ascii="Arial" w:hAnsi="Arial" w:cs="Arial"/>
          <w:highlight w:val="cyan"/>
          <w:lang w:val="en-CA"/>
        </w:rPr>
        <w:t>five</w:t>
      </w:r>
      <w:r w:rsidRPr="00EF678C">
        <w:rPr>
          <w:rFonts w:ascii="Arial" w:hAnsi="Arial" w:cs="Arial"/>
          <w:highlight w:val="cyan"/>
          <w:lang w:val="en-CA"/>
        </w:rPr>
        <w:t xml:space="preserve"> OSPF routes</w:t>
      </w:r>
      <w:r>
        <w:rPr>
          <w:rFonts w:ascii="Arial" w:hAnsi="Arial" w:cs="Arial"/>
          <w:lang w:val="en-CA"/>
        </w:rPr>
        <w:t>, so this router R1</w:t>
      </w:r>
      <w:r w:rsidR="00EF678C">
        <w:rPr>
          <w:rFonts w:ascii="Arial" w:hAnsi="Arial" w:cs="Arial"/>
          <w:lang w:val="en-CA"/>
        </w:rPr>
        <w:t>-YFN</w:t>
      </w:r>
      <w:r>
        <w:rPr>
          <w:rFonts w:ascii="Arial" w:hAnsi="Arial" w:cs="Arial"/>
          <w:lang w:val="en-CA"/>
        </w:rPr>
        <w:t xml:space="preserve"> can reach</w:t>
      </w:r>
      <w:r w:rsidR="00E96FCF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all eight networks (</w:t>
      </w:r>
      <w:r w:rsidR="00BE1BE1">
        <w:rPr>
          <w:rFonts w:ascii="Arial" w:hAnsi="Arial" w:cs="Arial"/>
          <w:lang w:val="en-CA"/>
        </w:rPr>
        <w:t>four</w:t>
      </w:r>
      <w:r>
        <w:rPr>
          <w:rFonts w:ascii="Arial" w:hAnsi="Arial" w:cs="Arial"/>
          <w:lang w:val="en-CA"/>
        </w:rPr>
        <w:t xml:space="preserve"> LANs </w:t>
      </w:r>
      <w:r w:rsidR="006448BF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 w:rsidR="00BE1BE1">
        <w:rPr>
          <w:rFonts w:ascii="Arial" w:hAnsi="Arial" w:cs="Arial"/>
          <w:lang w:val="en-CA"/>
        </w:rPr>
        <w:t>four</w:t>
      </w:r>
      <w:r>
        <w:rPr>
          <w:rFonts w:ascii="Arial" w:hAnsi="Arial" w:cs="Arial"/>
          <w:lang w:val="en-CA"/>
        </w:rPr>
        <w:t xml:space="preserve"> WANs) in the mentioned topology.</w:t>
      </w:r>
    </w:p>
    <w:p w14:paraId="64717D47" w14:textId="77777777" w:rsidR="00703761" w:rsidRDefault="00703761">
      <w:p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 w:type="page"/>
      </w:r>
    </w:p>
    <w:p w14:paraId="43E9F205" w14:textId="4096636F" w:rsidR="006B4054" w:rsidRDefault="006B4054" w:rsidP="006B4054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OSPF neighbour verification</w:t>
      </w:r>
    </w:p>
    <w:p w14:paraId="3D582194" w14:textId="396B4427" w:rsidR="006B4054" w:rsidRDefault="00212730" w:rsidP="009158AC">
      <w:pPr>
        <w:pStyle w:val="ListParagraph"/>
        <w:numPr>
          <w:ilvl w:val="1"/>
          <w:numId w:val="23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Execute</w:t>
      </w:r>
      <w:r w:rsidR="006B4054" w:rsidRPr="006B4054">
        <w:rPr>
          <w:rFonts w:ascii="Arial" w:hAnsi="Arial" w:cs="Arial"/>
          <w:lang w:val="en-CA"/>
        </w:rPr>
        <w:t xml:space="preserve"> the following command on all routers </w:t>
      </w:r>
      <w:r w:rsidR="00C409A0">
        <w:rPr>
          <w:rFonts w:ascii="Arial" w:hAnsi="Arial" w:cs="Arial"/>
          <w:lang w:val="en-CA"/>
        </w:rPr>
        <w:t xml:space="preserve">to check </w:t>
      </w:r>
      <w:r w:rsidR="006B4054" w:rsidRPr="006B4054">
        <w:rPr>
          <w:rFonts w:ascii="Arial" w:hAnsi="Arial" w:cs="Arial"/>
          <w:lang w:val="en-CA"/>
        </w:rPr>
        <w:t xml:space="preserve">and </w:t>
      </w:r>
      <w:r w:rsidR="006B4054">
        <w:rPr>
          <w:rFonts w:ascii="Arial" w:hAnsi="Arial" w:cs="Arial"/>
          <w:lang w:val="en-CA"/>
        </w:rPr>
        <w:t>verify</w:t>
      </w:r>
      <w:r w:rsidR="006B4054" w:rsidRPr="006B4054">
        <w:rPr>
          <w:rFonts w:ascii="Arial" w:hAnsi="Arial" w:cs="Arial"/>
          <w:lang w:val="en-CA"/>
        </w:rPr>
        <w:t xml:space="preserve"> that all the route</w:t>
      </w:r>
      <w:r w:rsidR="006B4054">
        <w:rPr>
          <w:rFonts w:ascii="Arial" w:hAnsi="Arial" w:cs="Arial"/>
          <w:lang w:val="en-CA"/>
        </w:rPr>
        <w:t>rs have two neighbo</w:t>
      </w:r>
      <w:r w:rsidR="00E96FCF">
        <w:rPr>
          <w:rFonts w:ascii="Arial" w:hAnsi="Arial" w:cs="Arial"/>
          <w:lang w:val="en-CA"/>
        </w:rPr>
        <w:t>u</w:t>
      </w:r>
      <w:r w:rsidR="006B4054">
        <w:rPr>
          <w:rFonts w:ascii="Arial" w:hAnsi="Arial" w:cs="Arial"/>
          <w:lang w:val="en-CA"/>
        </w:rPr>
        <w:t>rs</w:t>
      </w:r>
      <w:r w:rsidR="009158AC">
        <w:rPr>
          <w:rFonts w:ascii="Arial" w:hAnsi="Arial" w:cs="Arial"/>
          <w:lang w:val="en-CA"/>
        </w:rPr>
        <w:t xml:space="preserve"> each</w:t>
      </w:r>
      <w:r w:rsidR="008F442B">
        <w:rPr>
          <w:rFonts w:ascii="Arial" w:hAnsi="Arial" w:cs="Arial"/>
          <w:lang w:val="en-CA"/>
        </w:rPr>
        <w:t>.</w:t>
      </w:r>
    </w:p>
    <w:p w14:paraId="392C26CB" w14:textId="4D238F9A" w:rsidR="006B4054" w:rsidRPr="007E6683" w:rsidRDefault="009158AC" w:rsidP="009158AC">
      <w:pPr>
        <w:pStyle w:val="ListParagraph"/>
        <w:numPr>
          <w:ilvl w:val="2"/>
          <w:numId w:val="30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7E6683">
        <w:rPr>
          <w:rFonts w:ascii="Arial" w:hAnsi="Arial" w:cs="Arial"/>
          <w:i/>
          <w:iCs/>
          <w:lang w:val="en-CA"/>
        </w:rPr>
        <w:t>show ip</w:t>
      </w:r>
      <w:r w:rsidR="007A6423" w:rsidRPr="007E6683">
        <w:rPr>
          <w:rFonts w:ascii="Arial" w:hAnsi="Arial" w:cs="Arial"/>
          <w:i/>
          <w:iCs/>
          <w:lang w:val="en-CA"/>
        </w:rPr>
        <w:t>v6</w:t>
      </w:r>
      <w:r w:rsidRPr="007E6683">
        <w:rPr>
          <w:rFonts w:ascii="Arial" w:hAnsi="Arial" w:cs="Arial"/>
          <w:i/>
          <w:iCs/>
          <w:lang w:val="en-CA"/>
        </w:rPr>
        <w:t xml:space="preserve"> ospf neighbor</w:t>
      </w:r>
    </w:p>
    <w:p w14:paraId="08A8CBCD" w14:textId="17017590" w:rsidR="009158AC" w:rsidRDefault="009158AC" w:rsidP="009158AC">
      <w:pPr>
        <w:spacing w:line="259" w:lineRule="auto"/>
        <w:jc w:val="center"/>
        <w:rPr>
          <w:rFonts w:ascii="Arial" w:hAnsi="Arial" w:cs="Arial"/>
          <w:lang w:val="en-CA"/>
        </w:rPr>
      </w:pPr>
      <w:r w:rsidRPr="009158AC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0AD50" wp14:editId="36B8169D">
                <wp:simplePos x="0" y="0"/>
                <wp:positionH relativeFrom="column">
                  <wp:posOffset>566420</wp:posOffset>
                </wp:positionH>
                <wp:positionV relativeFrom="paragraph">
                  <wp:posOffset>274955</wp:posOffset>
                </wp:positionV>
                <wp:extent cx="5020310" cy="622300"/>
                <wp:effectExtent l="0" t="0" r="2794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223A5" w14:textId="2B1BAE4F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R1-Muhammad#sh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ow</w:t>
                            </w:r>
                            <w:r w:rsidRPr="007A6423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 xml:space="preserve"> ipv6 ospf neighbor </w:t>
                            </w:r>
                          </w:p>
                          <w:p w14:paraId="0B31BAEE" w14:textId="1D4F99C6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Neighbor ID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Pri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State   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D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ead Time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Interface ID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Interface</w:t>
                            </w:r>
                          </w:p>
                          <w:p w14:paraId="0DDCEE24" w14:textId="11CB02A5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36.36.36.36  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0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FULL/  -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00:00:38   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4          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Serial0/0/1</w:t>
                            </w:r>
                          </w:p>
                          <w:p w14:paraId="2CF74940" w14:textId="343132E2" w:rsidR="009158AC" w:rsidRPr="007A6423" w:rsidRDefault="007A6423" w:rsidP="007A6423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26.26.26.26  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0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FULL/  -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00:00:37   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3              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D50" id="_x0000_s1027" type="#_x0000_t202" style="position:absolute;left:0;text-align:left;margin-left:44.6pt;margin-top:21.65pt;width:395.3pt;height: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">
                <v:textbox>
                  <w:txbxContent>
                    <w:p w14:paraId="62C223A5" w14:textId="2B1BAE4F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R1-Muhammad#sh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ow</w:t>
                      </w:r>
                      <w:r w:rsidRPr="007A6423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 xml:space="preserve"> ipv6 ospf neighbor </w:t>
                      </w:r>
                    </w:p>
                    <w:p w14:paraId="0B31BAEE" w14:textId="1D4F99C6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Neighbor ID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Pri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State   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D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ead Time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Interface ID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Interface</w:t>
                      </w:r>
                    </w:p>
                    <w:p w14:paraId="0DDCEE24" w14:textId="11CB02A5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36.36.36.36  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0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FULL/  -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00:00:38   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4          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Serial0/0/1</w:t>
                      </w:r>
                    </w:p>
                    <w:p w14:paraId="2CF74940" w14:textId="343132E2" w:rsidR="009158AC" w:rsidRPr="007A6423" w:rsidRDefault="007A6423" w:rsidP="007A6423">
                      <w:pPr>
                        <w:spacing w:after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26.26.26.26  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0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FULL/  -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00:00:37   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3              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1EC">
        <w:rPr>
          <w:rFonts w:ascii="Arial" w:hAnsi="Arial" w:cs="Arial"/>
          <w:u w:val="single"/>
          <w:lang w:val="en-CA"/>
        </w:rPr>
        <w:t xml:space="preserve">Sample Output for </w:t>
      </w:r>
      <w:r w:rsidR="007A6423">
        <w:rPr>
          <w:rFonts w:ascii="Arial" w:hAnsi="Arial" w:cs="Arial"/>
          <w:u w:val="single"/>
          <w:lang w:val="en-CA"/>
        </w:rPr>
        <w:t xml:space="preserve">all </w:t>
      </w:r>
      <w:r w:rsidRPr="005311EC">
        <w:rPr>
          <w:rFonts w:ascii="Arial" w:hAnsi="Arial" w:cs="Arial"/>
          <w:u w:val="single"/>
          <w:lang w:val="en-CA"/>
        </w:rPr>
        <w:t>Router</w:t>
      </w:r>
      <w:r w:rsidR="007A6423">
        <w:rPr>
          <w:rFonts w:ascii="Arial" w:hAnsi="Arial" w:cs="Arial"/>
          <w:u w:val="single"/>
          <w:lang w:val="en-CA"/>
        </w:rPr>
        <w:t>s</w:t>
      </w:r>
    </w:p>
    <w:p w14:paraId="4700889D" w14:textId="0B60526C" w:rsidR="009158AC" w:rsidRDefault="009158AC" w:rsidP="009158AC">
      <w:pPr>
        <w:spacing w:line="259" w:lineRule="auto"/>
        <w:rPr>
          <w:rFonts w:ascii="Arial" w:hAnsi="Arial" w:cs="Arial"/>
          <w:lang w:val="en-CA"/>
        </w:rPr>
      </w:pPr>
    </w:p>
    <w:p w14:paraId="797AEAEA" w14:textId="05B31FA4" w:rsidR="009158AC" w:rsidRDefault="009158AC" w:rsidP="009158AC">
      <w:pPr>
        <w:spacing w:line="259" w:lineRule="auto"/>
        <w:rPr>
          <w:rFonts w:ascii="Arial" w:hAnsi="Arial" w:cs="Arial"/>
          <w:lang w:val="en-CA"/>
        </w:rPr>
      </w:pPr>
    </w:p>
    <w:p w14:paraId="53A8581F" w14:textId="77C1536E" w:rsidR="009158AC" w:rsidRDefault="007A6423" w:rsidP="009158AC">
      <w:pPr>
        <w:spacing w:line="259" w:lineRule="auto"/>
        <w:rPr>
          <w:rFonts w:ascii="Arial" w:hAnsi="Arial" w:cs="Arial"/>
          <w:lang w:val="en-CA"/>
        </w:rPr>
      </w:pPr>
      <w:r w:rsidRPr="007A6423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AB0404" wp14:editId="536E6B4E">
                <wp:simplePos x="0" y="0"/>
                <wp:positionH relativeFrom="column">
                  <wp:posOffset>549275</wp:posOffset>
                </wp:positionH>
                <wp:positionV relativeFrom="paragraph">
                  <wp:posOffset>103505</wp:posOffset>
                </wp:positionV>
                <wp:extent cx="5036820" cy="605790"/>
                <wp:effectExtent l="0" t="0" r="1143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66624" w14:textId="32F4D3F0" w:rsidR="007A6423" w:rsidRPr="007A6423" w:rsidRDefault="007A6423" w:rsidP="007A64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64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R2-Muhammad#sh</w:t>
                            </w:r>
                            <w:r w:rsidR="007E66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ow</w:t>
                            </w:r>
                            <w:r w:rsidRPr="007A64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ipv6 ospf neighbor </w:t>
                            </w:r>
                          </w:p>
                          <w:p w14:paraId="5B2F9374" w14:textId="68DFF559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Neighbor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Pri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State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Dead Time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Interface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Interface</w:t>
                            </w:r>
                          </w:p>
                          <w:p w14:paraId="4B38B184" w14:textId="232A1D0C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46.46.46.46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00:00:36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4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Serial0/0/1</w:t>
                            </w:r>
                          </w:p>
                          <w:p w14:paraId="2AF4431A" w14:textId="306A77C6" w:rsidR="007A6423" w:rsidRPr="007A6423" w:rsidRDefault="007A6423" w:rsidP="007A642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16.16.16.16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00:00:39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3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0404" id="_x0000_s1028" type="#_x0000_t202" style="position:absolute;margin-left:43.25pt;margin-top:8.15pt;width:396.6pt;height:47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nLFQIAACY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">
                <v:textbox>
                  <w:txbxContent>
                    <w:p w14:paraId="68D66624" w14:textId="32F4D3F0" w:rsidR="007A6423" w:rsidRPr="007A6423" w:rsidRDefault="007A6423" w:rsidP="007A642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A6423">
                        <w:rPr>
                          <w:b/>
                          <w:bCs/>
                          <w:sz w:val="18"/>
                          <w:szCs w:val="18"/>
                        </w:rPr>
                        <w:t>R2-Muhammad#sh</w:t>
                      </w:r>
                      <w:r w:rsidR="007E6683">
                        <w:rPr>
                          <w:b/>
                          <w:bCs/>
                          <w:sz w:val="18"/>
                          <w:szCs w:val="18"/>
                        </w:rPr>
                        <w:t>ow</w:t>
                      </w:r>
                      <w:r w:rsidRPr="007A642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ipv6 ospf neighbor </w:t>
                      </w:r>
                    </w:p>
                    <w:p w14:paraId="5B2F9374" w14:textId="68DFF559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Neighbor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Pri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State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Dead Time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Interface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Interface</w:t>
                      </w:r>
                    </w:p>
                    <w:p w14:paraId="4B38B184" w14:textId="232A1D0C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46.46.46.46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00:00:36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4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Serial0/0/1</w:t>
                      </w:r>
                    </w:p>
                    <w:p w14:paraId="2AF4431A" w14:textId="306A77C6" w:rsidR="007A6423" w:rsidRPr="007A6423" w:rsidRDefault="007A6423" w:rsidP="007A6423">
                      <w:pPr>
                        <w:rPr>
                          <w:sz w:val="18"/>
                          <w:szCs w:val="16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16.16.16.16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00:00:39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3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7CFFA" w14:textId="7F38E625" w:rsidR="007A6423" w:rsidRDefault="007A6423" w:rsidP="009158AC">
      <w:pPr>
        <w:spacing w:line="259" w:lineRule="auto"/>
        <w:rPr>
          <w:rFonts w:ascii="Arial" w:hAnsi="Arial" w:cs="Arial"/>
          <w:lang w:val="en-CA"/>
        </w:rPr>
      </w:pPr>
    </w:p>
    <w:p w14:paraId="301B8619" w14:textId="11F09C01" w:rsidR="007A6423" w:rsidRPr="009158AC" w:rsidRDefault="007E6683" w:rsidP="009158AC">
      <w:pPr>
        <w:spacing w:line="259" w:lineRule="auto"/>
        <w:rPr>
          <w:rFonts w:ascii="Arial" w:hAnsi="Arial" w:cs="Arial"/>
          <w:lang w:val="en-CA"/>
        </w:rPr>
      </w:pPr>
      <w:r w:rsidRPr="007E6683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7FA6A7" wp14:editId="477CD588">
                <wp:simplePos x="0" y="0"/>
                <wp:positionH relativeFrom="column">
                  <wp:posOffset>521970</wp:posOffset>
                </wp:positionH>
                <wp:positionV relativeFrom="paragraph">
                  <wp:posOffset>880110</wp:posOffset>
                </wp:positionV>
                <wp:extent cx="5069840" cy="616585"/>
                <wp:effectExtent l="0" t="0" r="16510" b="120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AB59" w14:textId="2439AE2E" w:rsidR="007E6683" w:rsidRPr="007E6683" w:rsidRDefault="007E6683" w:rsidP="007E66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E66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R4-Muhammad#sh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ow</w:t>
                            </w:r>
                            <w:r w:rsidRPr="007E66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ipv6 ospf neighbor </w:t>
                            </w:r>
                          </w:p>
                          <w:p w14:paraId="0AB19918" w14:textId="4B00AC4E" w:rsidR="007E6683" w:rsidRPr="007E6683" w:rsidRDefault="007E6683" w:rsidP="007E668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Neighbor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Pri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State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Dead Time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Interface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Interface</w:t>
                            </w:r>
                          </w:p>
                          <w:p w14:paraId="5A4AF25A" w14:textId="0DA2E29D" w:rsidR="007E6683" w:rsidRPr="007E6683" w:rsidRDefault="007E6683" w:rsidP="007E668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36.36.36.36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00:00:32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 3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Serial0/0/0</w:t>
                            </w:r>
                          </w:p>
                          <w:p w14:paraId="7F047B7F" w14:textId="420EFC70" w:rsidR="007E6683" w:rsidRPr="007E6683" w:rsidRDefault="007E6683" w:rsidP="007E668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26.26.26.26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00:00:31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 4 </w:t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A6A7" id="_x0000_s1029" type="#_x0000_t202" style="position:absolute;margin-left:41.1pt;margin-top:69.3pt;width:399.2pt;height:48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">
                <v:textbox>
                  <w:txbxContent>
                    <w:p w14:paraId="57A7AB59" w14:textId="2439AE2E" w:rsidR="007E6683" w:rsidRPr="007E6683" w:rsidRDefault="007E6683" w:rsidP="007E668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E6683">
                        <w:rPr>
                          <w:b/>
                          <w:bCs/>
                          <w:sz w:val="18"/>
                          <w:szCs w:val="18"/>
                        </w:rPr>
                        <w:t>R4-Muhammad#sh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ow</w:t>
                      </w:r>
                      <w:r w:rsidRPr="007E668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ipv6 ospf neighbor </w:t>
                      </w:r>
                    </w:p>
                    <w:p w14:paraId="0AB19918" w14:textId="4B00AC4E" w:rsidR="007E6683" w:rsidRPr="007E6683" w:rsidRDefault="007E6683" w:rsidP="007E668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Neighbor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Pri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State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Dead Time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Interface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Interface</w:t>
                      </w:r>
                    </w:p>
                    <w:p w14:paraId="5A4AF25A" w14:textId="0DA2E29D" w:rsidR="007E6683" w:rsidRPr="007E6683" w:rsidRDefault="007E6683" w:rsidP="007E668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36.36.36.36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00:00:32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 3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Serial0/0/0</w:t>
                      </w:r>
                    </w:p>
                    <w:p w14:paraId="7F047B7F" w14:textId="420EFC70" w:rsidR="007E6683" w:rsidRPr="007E6683" w:rsidRDefault="007E6683" w:rsidP="007E6683">
                      <w:pPr>
                        <w:rPr>
                          <w:sz w:val="18"/>
                          <w:szCs w:val="16"/>
                        </w:rPr>
                      </w:pP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26.26.26.26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00:00:31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 4 </w:t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423" w:rsidRPr="007A6423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00EA9A" wp14:editId="72C32B36">
                <wp:simplePos x="0" y="0"/>
                <wp:positionH relativeFrom="column">
                  <wp:posOffset>532765</wp:posOffset>
                </wp:positionH>
                <wp:positionV relativeFrom="paragraph">
                  <wp:posOffset>190500</wp:posOffset>
                </wp:positionV>
                <wp:extent cx="5059680" cy="633730"/>
                <wp:effectExtent l="0" t="0" r="2667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2707" w14:textId="19267A76" w:rsidR="007A6423" w:rsidRPr="007A6423" w:rsidRDefault="007A6423" w:rsidP="007A64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64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R3-Muhammad#sh</w:t>
                            </w:r>
                            <w:r w:rsidR="007E668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ow</w:t>
                            </w:r>
                            <w:r w:rsidRPr="007A64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ipv6 ospf neig</w:t>
                            </w:r>
                          </w:p>
                          <w:p w14:paraId="3179DDCF" w14:textId="1BE88D94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Neighbor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Pri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State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Dead Time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 xml:space="preserve">Interface ID 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Interface</w:t>
                            </w:r>
                          </w:p>
                          <w:p w14:paraId="2B3F2A10" w14:textId="2E5E0C4E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46.46.46.46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00:00:38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 3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Serial0/0/0</w:t>
                            </w:r>
                          </w:p>
                          <w:p w14:paraId="70985121" w14:textId="66B53790" w:rsidR="007A6423" w:rsidRPr="007A6423" w:rsidRDefault="007A6423" w:rsidP="007A642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16.16.16.16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FULL/ -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00:00:35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 xml:space="preserve">       </w:t>
                            </w:r>
                            <w:r w:rsidR="007E668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 xml:space="preserve">4 </w:t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</w: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ab/>
                              <w:t>Serial0/0/1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EA9A" id="_x0000_s1030" type="#_x0000_t202" style="position:absolute;margin-left:41.95pt;margin-top:15pt;width:398.4pt;height:49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">
                <v:textbox>
                  <w:txbxContent>
                    <w:p w14:paraId="0FCC2707" w14:textId="19267A76" w:rsidR="007A6423" w:rsidRPr="007A6423" w:rsidRDefault="007A6423" w:rsidP="007A642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A6423">
                        <w:rPr>
                          <w:b/>
                          <w:bCs/>
                          <w:sz w:val="18"/>
                          <w:szCs w:val="18"/>
                        </w:rPr>
                        <w:t>R3-Muhammad#sh</w:t>
                      </w:r>
                      <w:r w:rsidR="007E6683">
                        <w:rPr>
                          <w:b/>
                          <w:bCs/>
                          <w:sz w:val="18"/>
                          <w:szCs w:val="18"/>
                        </w:rPr>
                        <w:t>ow</w:t>
                      </w:r>
                      <w:r w:rsidRPr="007A642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ipv6 ospf neig</w:t>
                      </w:r>
                    </w:p>
                    <w:p w14:paraId="3179DDCF" w14:textId="1BE88D94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Neighbor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Pri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State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Dead Time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 xml:space="preserve">Interface ID </w:t>
                      </w:r>
                      <w:r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Interface</w:t>
                      </w:r>
                    </w:p>
                    <w:p w14:paraId="2B3F2A10" w14:textId="2E5E0C4E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46.46.46.46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00:00:38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 3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Serial0/0/0</w:t>
                      </w:r>
                    </w:p>
                    <w:p w14:paraId="70985121" w14:textId="66B53790" w:rsidR="007A6423" w:rsidRPr="007A6423" w:rsidRDefault="007A6423" w:rsidP="007A6423">
                      <w:pPr>
                        <w:rPr>
                          <w:sz w:val="18"/>
                          <w:szCs w:val="16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16.16.16.16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FULL/ -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00:00:35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 xml:space="preserve">       </w:t>
                      </w:r>
                      <w:r w:rsidR="007E668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 xml:space="preserve">4 </w:t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</w: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ab/>
                        <w:t>Serial0/0/1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9E0571" w14:textId="02EB24D4" w:rsidR="007A6423" w:rsidRDefault="007A6423" w:rsidP="007A6423">
      <w:pPr>
        <w:pStyle w:val="ListParagraph"/>
        <w:spacing w:line="259" w:lineRule="auto"/>
        <w:rPr>
          <w:rFonts w:ascii="Arial" w:hAnsi="Arial" w:cs="Arial"/>
          <w:lang w:val="en-CA"/>
        </w:rPr>
      </w:pPr>
    </w:p>
    <w:p w14:paraId="38929860" w14:textId="6EB86F98" w:rsidR="009158AC" w:rsidRDefault="009158AC" w:rsidP="009158AC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OSPF process information verification</w:t>
      </w:r>
    </w:p>
    <w:p w14:paraId="019F79CC" w14:textId="1539B481" w:rsidR="00212730" w:rsidRDefault="00212730" w:rsidP="000F3020">
      <w:pPr>
        <w:pStyle w:val="ListParagraph"/>
        <w:numPr>
          <w:ilvl w:val="1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Execute</w:t>
      </w:r>
      <w:r w:rsidR="00DA0C55" w:rsidRPr="00212730">
        <w:rPr>
          <w:rFonts w:ascii="Arial" w:hAnsi="Arial" w:cs="Arial"/>
          <w:lang w:val="en-CA"/>
        </w:rPr>
        <w:t xml:space="preserve"> the following command </w:t>
      </w:r>
      <w:r w:rsidR="00C409A0">
        <w:rPr>
          <w:rFonts w:ascii="Arial" w:hAnsi="Arial" w:cs="Arial"/>
          <w:lang w:val="en-CA"/>
        </w:rPr>
        <w:t xml:space="preserve">on all routers </w:t>
      </w:r>
      <w:r w:rsidR="00DA0C55" w:rsidRPr="00212730">
        <w:rPr>
          <w:rFonts w:ascii="Arial" w:hAnsi="Arial" w:cs="Arial"/>
          <w:lang w:val="en-CA"/>
        </w:rPr>
        <w:t>to check and verify the process ID</w:t>
      </w:r>
      <w:r w:rsidR="007A6423">
        <w:rPr>
          <w:rFonts w:ascii="Arial" w:hAnsi="Arial" w:cs="Arial"/>
          <w:lang w:val="en-CA"/>
        </w:rPr>
        <w:t xml:space="preserve"> list of interfaces taking part in OSPFv3 (IPv6)</w:t>
      </w:r>
      <w:r w:rsidR="00DA0C55" w:rsidRPr="00212730">
        <w:rPr>
          <w:rFonts w:ascii="Arial" w:hAnsi="Arial" w:cs="Arial"/>
          <w:lang w:val="en-CA"/>
        </w:rPr>
        <w:t>.</w:t>
      </w:r>
      <w:r w:rsidR="000A4B93">
        <w:rPr>
          <w:rFonts w:ascii="Arial" w:hAnsi="Arial" w:cs="Arial"/>
          <w:lang w:val="en-CA"/>
        </w:rPr>
        <w:t xml:space="preserve"> </w:t>
      </w:r>
    </w:p>
    <w:p w14:paraId="61CE6A8A" w14:textId="4FB234F0" w:rsidR="007E6683" w:rsidRPr="007E6683" w:rsidRDefault="007E6683" w:rsidP="007E6683">
      <w:pPr>
        <w:pStyle w:val="ListParagraph"/>
        <w:numPr>
          <w:ilvl w:val="2"/>
          <w:numId w:val="30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7E6683">
        <w:rPr>
          <w:rFonts w:ascii="Arial" w:hAnsi="Arial" w:cs="Arial"/>
          <w:i/>
          <w:iCs/>
          <w:lang w:val="en-CA"/>
        </w:rPr>
        <w:t>Show ipv6 protocols</w:t>
      </w:r>
    </w:p>
    <w:p w14:paraId="2FC11CE0" w14:textId="2FB84ACB" w:rsidR="00212730" w:rsidRPr="00212730" w:rsidRDefault="00212730" w:rsidP="00212730">
      <w:pPr>
        <w:spacing w:after="0" w:line="259" w:lineRule="auto"/>
        <w:jc w:val="center"/>
        <w:rPr>
          <w:rFonts w:ascii="Arial" w:hAnsi="Arial" w:cs="Arial"/>
          <w:lang w:val="en-CA"/>
        </w:rPr>
      </w:pPr>
      <w:r w:rsidRPr="00212730">
        <w:rPr>
          <w:rFonts w:ascii="Arial" w:hAnsi="Arial" w:cs="Arial"/>
          <w:u w:val="single"/>
          <w:lang w:val="en-CA"/>
        </w:rPr>
        <w:t>Sample Output for Router R</w:t>
      </w:r>
      <w:r>
        <w:rPr>
          <w:rFonts w:ascii="Arial" w:hAnsi="Arial" w:cs="Arial"/>
          <w:u w:val="single"/>
          <w:lang w:val="en-CA"/>
        </w:rPr>
        <w:t>3</w:t>
      </w:r>
    </w:p>
    <w:p w14:paraId="64EA6396" w14:textId="725477E2" w:rsidR="006B4054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  <w:r w:rsidRPr="00DA0C55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09262C" wp14:editId="0DE4841E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193290" cy="1404620"/>
                <wp:effectExtent l="0" t="0" r="1651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4D44" w14:textId="3B5D98C3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R3-Muhammad#sh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>ow</w:t>
                            </w:r>
                            <w:r w:rsidRPr="007A6423">
                              <w:rPr>
                                <w:rFonts w:eastAsia="Times New Roman" w:cs="Times New Roman"/>
                                <w:b/>
                                <w:bCs/>
                                <w:sz w:val="18"/>
                                <w:szCs w:val="18"/>
                                <w:lang w:val="en-CA" w:eastAsia="en-CA"/>
                              </w:rPr>
                              <w:t xml:space="preserve"> ipv6 protocols </w:t>
                            </w:r>
                          </w:p>
                          <w:p w14:paraId="2F910DCF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IPv6 Routing Protocol is "connected"</w:t>
                            </w:r>
                          </w:p>
                          <w:p w14:paraId="6ACB8B73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IPv6 Routing Protocol is "ND"</w:t>
                            </w:r>
                          </w:p>
                          <w:p w14:paraId="1DB19F09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IPv6 Routing Protocol is "ospf 1"</w:t>
                            </w:r>
                          </w:p>
                          <w:p w14:paraId="422ED13E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Interfaces (Area 0)</w:t>
                            </w:r>
                          </w:p>
                          <w:p w14:paraId="191E217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GigabitEthernet0/1</w:t>
                            </w:r>
                          </w:p>
                          <w:p w14:paraId="33F6F2A7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Serial0/0/1</w:t>
                            </w:r>
                          </w:p>
                          <w:p w14:paraId="23C7C663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Serial0/0/0</w:t>
                            </w:r>
                          </w:p>
                          <w:p w14:paraId="42129603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Redistribution:</w:t>
                            </w:r>
                          </w:p>
                          <w:p w14:paraId="1448BC39" w14:textId="5E11C6F5" w:rsidR="00DA0C55" w:rsidRPr="007A6423" w:rsidRDefault="007A6423" w:rsidP="007A642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9262C" id="_x0000_s1031" type="#_x0000_t202" style="position:absolute;left:0;text-align:left;margin-left:0;margin-top:6.5pt;width:172.7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">
                <v:textbox style="mso-fit-shape-to-text:t">
                  <w:txbxContent>
                    <w:p w14:paraId="3DB04D44" w14:textId="3B5D98C3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R3-Muhammad#sh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>ow</w:t>
                      </w:r>
                      <w:r w:rsidRPr="007A6423">
                        <w:rPr>
                          <w:rFonts w:eastAsia="Times New Roman" w:cs="Times New Roman"/>
                          <w:b/>
                          <w:bCs/>
                          <w:sz w:val="18"/>
                          <w:szCs w:val="18"/>
                          <w:lang w:val="en-CA" w:eastAsia="en-CA"/>
                        </w:rPr>
                        <w:t xml:space="preserve"> ipv6 protocols </w:t>
                      </w:r>
                    </w:p>
                    <w:p w14:paraId="2F910DCF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IPv6 Routing Protocol is "connected"</w:t>
                      </w:r>
                    </w:p>
                    <w:p w14:paraId="6ACB8B73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IPv6 Routing Protocol is "ND"</w:t>
                      </w:r>
                    </w:p>
                    <w:p w14:paraId="1DB19F09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IPv6 Routing Protocol is "ospf 1"</w:t>
                      </w:r>
                    </w:p>
                    <w:p w14:paraId="422ED13E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Interfaces (Area 0)</w:t>
                      </w:r>
                    </w:p>
                    <w:p w14:paraId="191E217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GigabitEthernet0/1</w:t>
                      </w:r>
                    </w:p>
                    <w:p w14:paraId="33F6F2A7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Serial0/0/1</w:t>
                      </w:r>
                    </w:p>
                    <w:p w14:paraId="23C7C663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Serial0/0/0</w:t>
                      </w:r>
                    </w:p>
                    <w:p w14:paraId="42129603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Redistribution:</w:t>
                      </w:r>
                    </w:p>
                    <w:p w14:paraId="1448BC39" w14:textId="5E11C6F5" w:rsidR="00DA0C55" w:rsidRPr="007A6423" w:rsidRDefault="007A6423" w:rsidP="007A6423">
                      <w:pPr>
                        <w:rPr>
                          <w:sz w:val="18"/>
                          <w:szCs w:val="16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4317A" w14:textId="65801E93" w:rsidR="006B4054" w:rsidRDefault="006B4054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7F21E55C" w14:textId="17BB3170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1F470A9A" w14:textId="12E25C4E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41641CA7" w14:textId="7FBFAD51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39CD9B65" w14:textId="497D6013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6AD43D24" w14:textId="520FF96E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3F0FA1BC" w14:textId="762AF619" w:rsidR="007A6423" w:rsidRDefault="007A6423">
      <w:p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 w:type="page"/>
      </w:r>
    </w:p>
    <w:p w14:paraId="4E788EED" w14:textId="22352646" w:rsidR="007E6683" w:rsidRDefault="007E6683" w:rsidP="007E6683">
      <w:pPr>
        <w:pStyle w:val="ListParagraph"/>
        <w:numPr>
          <w:ilvl w:val="0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OSPFv3 interface verification</w:t>
      </w:r>
    </w:p>
    <w:p w14:paraId="6C0A0233" w14:textId="368870BD" w:rsidR="007E6683" w:rsidRDefault="007E6683" w:rsidP="007E6683">
      <w:pPr>
        <w:pStyle w:val="ListParagraph"/>
        <w:numPr>
          <w:ilvl w:val="1"/>
          <w:numId w:val="30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Execute the following command on all routers to check and verify interface status, its link local address, Process ID</w:t>
      </w:r>
      <w:r w:rsidR="00E96FCF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and Router ID.</w:t>
      </w:r>
    </w:p>
    <w:p w14:paraId="08031D14" w14:textId="12AD18D1" w:rsidR="007E6683" w:rsidRDefault="007E6683" w:rsidP="007E6683">
      <w:pPr>
        <w:pStyle w:val="ListParagraph"/>
        <w:numPr>
          <w:ilvl w:val="2"/>
          <w:numId w:val="30"/>
        </w:numPr>
        <w:spacing w:line="259" w:lineRule="auto"/>
        <w:rPr>
          <w:rFonts w:ascii="Arial" w:hAnsi="Arial" w:cs="Arial"/>
          <w:i/>
          <w:iCs/>
          <w:lang w:val="en-CA"/>
        </w:rPr>
      </w:pPr>
      <w:r w:rsidRPr="007E6683">
        <w:rPr>
          <w:rFonts w:ascii="Arial" w:hAnsi="Arial" w:cs="Arial"/>
          <w:i/>
          <w:iCs/>
          <w:lang w:val="en-CA"/>
        </w:rPr>
        <w:t>show ipv6 ospf interfaces</w:t>
      </w:r>
    </w:p>
    <w:p w14:paraId="159DB9F5" w14:textId="000CD7CF" w:rsidR="007E6683" w:rsidRPr="007E6683" w:rsidRDefault="007E6683" w:rsidP="007E6683">
      <w:pPr>
        <w:spacing w:line="259" w:lineRule="auto"/>
        <w:jc w:val="center"/>
        <w:rPr>
          <w:rFonts w:ascii="Arial" w:hAnsi="Arial" w:cs="Arial"/>
          <w:lang w:val="en-CA"/>
        </w:rPr>
      </w:pPr>
      <w:r w:rsidRPr="00212730">
        <w:rPr>
          <w:rFonts w:ascii="Arial" w:hAnsi="Arial" w:cs="Arial"/>
          <w:u w:val="single"/>
          <w:lang w:val="en-CA"/>
        </w:rPr>
        <w:t>Sample Output for Router R</w:t>
      </w:r>
      <w:r>
        <w:rPr>
          <w:rFonts w:ascii="Arial" w:hAnsi="Arial" w:cs="Arial"/>
          <w:u w:val="single"/>
          <w:lang w:val="en-CA"/>
        </w:rPr>
        <w:t>2</w:t>
      </w:r>
    </w:p>
    <w:p w14:paraId="69300EE5" w14:textId="53F739FD" w:rsidR="00212730" w:rsidRDefault="007A6423" w:rsidP="006B4054">
      <w:pPr>
        <w:spacing w:line="259" w:lineRule="auto"/>
        <w:ind w:left="360"/>
        <w:rPr>
          <w:rFonts w:ascii="Arial" w:hAnsi="Arial" w:cs="Arial"/>
          <w:lang w:val="en-CA"/>
        </w:rPr>
      </w:pPr>
      <w:r w:rsidRPr="007A6423"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A4A8E2" wp14:editId="2C12B7B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01085" cy="1404620"/>
                <wp:effectExtent l="0" t="0" r="1841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1922" w14:textId="77777777" w:rsidR="007A6423" w:rsidRPr="007A6423" w:rsidRDefault="007A6423" w:rsidP="007A642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64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R2-Muhammad#show ipv6 ospf interface</w:t>
                            </w:r>
                          </w:p>
                          <w:p w14:paraId="0CB51F65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GigabitEthernet0/1 is up, line protocol is up</w:t>
                            </w:r>
                          </w:p>
                          <w:p w14:paraId="1B822AD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Link Local Address FE80::2, Interface ID 2</w:t>
                            </w:r>
                          </w:p>
                          <w:p w14:paraId="6BB2B9C5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Area 0, Process ID 1, Instance ID 0, Router ID 26.26.26.26</w:t>
                            </w:r>
                          </w:p>
                          <w:p w14:paraId="428DACD5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Network Type BROADCAST, Cost: 1</w:t>
                            </w:r>
                          </w:p>
                          <w:p w14:paraId="502C415E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Transmit Delay is 1 sec, State WAITING, Priority 1</w:t>
                            </w:r>
                          </w:p>
                          <w:p w14:paraId="4CD492C2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No designated router on this network</w:t>
                            </w:r>
                          </w:p>
                          <w:p w14:paraId="120EEDA1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No backup designated router on this network</w:t>
                            </w:r>
                          </w:p>
                          <w:p w14:paraId="61BEE219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Timer intervals configured, Hello 10, Dead 40, Wait 40, Retransmit 5</w:t>
                            </w:r>
                          </w:p>
                          <w:p w14:paraId="72F4C427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No Hellos (Passive interface)</w:t>
                            </w:r>
                          </w:p>
                          <w:p w14:paraId="3315FBA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Index 1/1, flood queue length 0</w:t>
                            </w:r>
                          </w:p>
                          <w:p w14:paraId="6D646705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Next 0x0(0)/0x0(0)</w:t>
                            </w:r>
                          </w:p>
                          <w:p w14:paraId="3FD128D9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length is 1, maximum is 1</w:t>
                            </w:r>
                          </w:p>
                          <w:p w14:paraId="5618D463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time is 0 msec, maximum is 0 msec</w:t>
                            </w:r>
                          </w:p>
                          <w:p w14:paraId="1198C5B7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Neighbor Count is 0, Adjacent neighbor count is 0</w:t>
                            </w:r>
                          </w:p>
                          <w:p w14:paraId="2CE5B89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Suppress hello for 0 neighbor(s)</w:t>
                            </w:r>
                          </w:p>
                          <w:p w14:paraId="03E7AB7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Serial0/0/0 is up, line protocol is up</w:t>
                            </w:r>
                          </w:p>
                          <w:p w14:paraId="69AA8F15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Link Local Address FE80::2, Interface ID 3</w:t>
                            </w:r>
                          </w:p>
                          <w:p w14:paraId="4F400D11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Area 0, Process ID 1, Instance ID 0, Router ID 26.26.26.26</w:t>
                            </w:r>
                          </w:p>
                          <w:p w14:paraId="6742295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Network Type POINT-TO-POINT, Cost: 64</w:t>
                            </w:r>
                          </w:p>
                          <w:p w14:paraId="70395C46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Transmit Delay is 1 sec, State POINT-TO-POINT,</w:t>
                            </w:r>
                          </w:p>
                          <w:p w14:paraId="6395EFE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Timer intervals configured, Hello 10, Dead 40, Wait 40, Retransmit 5</w:t>
                            </w:r>
                          </w:p>
                          <w:p w14:paraId="0A2232B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Hello due in 00:00:04</w:t>
                            </w:r>
                          </w:p>
                          <w:p w14:paraId="5D0135C1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Index 2/2, flood queue length 0</w:t>
                            </w:r>
                          </w:p>
                          <w:p w14:paraId="127816B1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Next 0x0(0)/0x0(0)</w:t>
                            </w:r>
                          </w:p>
                          <w:p w14:paraId="240B3528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length is 1, maximum is 1</w:t>
                            </w:r>
                          </w:p>
                          <w:p w14:paraId="5D03037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time is 0 msec, maximum is 0 msec</w:t>
                            </w:r>
                          </w:p>
                          <w:p w14:paraId="57A9C8F2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Neighbor Count is 1 , Adjacent neighbor count is 1</w:t>
                            </w:r>
                          </w:p>
                          <w:p w14:paraId="278ED364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Adjacent with neighbor 16.16.16.16</w:t>
                            </w:r>
                          </w:p>
                          <w:p w14:paraId="2D507740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Suppress hello for 0 neighbor(s)</w:t>
                            </w:r>
                          </w:p>
                          <w:p w14:paraId="02FB9684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Serial0/0/1 is up, line protocol is up</w:t>
                            </w:r>
                          </w:p>
                          <w:p w14:paraId="08C9E547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Link Local Address FE80::2, Interface ID 4</w:t>
                            </w:r>
                          </w:p>
                          <w:p w14:paraId="446D856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highlight w:val="yellow"/>
                                <w:lang w:val="en-CA" w:eastAsia="en-CA"/>
                              </w:rPr>
                              <w:t>Area 0, Process ID 1, Instance ID 0, Router ID 26.26.26.26</w:t>
                            </w:r>
                          </w:p>
                          <w:p w14:paraId="38A46CA6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Network Type POINT-TO-POINT, Cost: 64</w:t>
                            </w:r>
                          </w:p>
                          <w:p w14:paraId="16E8E07E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Transmit Delay is 1 sec, State POINT-TO-POINT,</w:t>
                            </w:r>
                          </w:p>
                          <w:p w14:paraId="7EF9007C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Timer intervals configured, Hello 10, Dead 40, Wait 40, Retransmit 5</w:t>
                            </w:r>
                          </w:p>
                          <w:p w14:paraId="31949686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Hello due in 00:00:05</w:t>
                            </w:r>
                          </w:p>
                          <w:p w14:paraId="2C5F67B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Index 3/3, flood queue length 0</w:t>
                            </w:r>
                          </w:p>
                          <w:p w14:paraId="631B0443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Next 0x0(0)/0x0(0)</w:t>
                            </w:r>
                          </w:p>
                          <w:p w14:paraId="1E7F794D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length is 1, maximum is 1</w:t>
                            </w:r>
                          </w:p>
                          <w:p w14:paraId="1B5D3539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Last flood scan time is 0 msec, maximum is 0 msec</w:t>
                            </w:r>
                          </w:p>
                          <w:p w14:paraId="61CF92AA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Neighbor Count is 1 , Adjacent neighbor count is 1</w:t>
                            </w:r>
                          </w:p>
                          <w:p w14:paraId="733A5E1E" w14:textId="77777777" w:rsidR="007A6423" w:rsidRPr="007A6423" w:rsidRDefault="007A6423" w:rsidP="007A6423">
                            <w:pPr>
                              <w:spacing w:after="0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Adjacent with neighbor 46.46.46.46</w:t>
                            </w:r>
                          </w:p>
                          <w:p w14:paraId="2139A75A" w14:textId="77777777" w:rsidR="007A6423" w:rsidRPr="007A6423" w:rsidRDefault="007A6423" w:rsidP="007A64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A6423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val="en-CA" w:eastAsia="en-CA"/>
                              </w:rPr>
                              <w:t>Suppress hello for 0 neighbor(s)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4A8E2" id="_x0000_s1032" type="#_x0000_t202" style="position:absolute;left:0;text-align:left;margin-left:0;margin-top:0;width:283.5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Px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">
                <v:textbox style="mso-fit-shape-to-text:t">
                  <w:txbxContent>
                    <w:p w14:paraId="7F341922" w14:textId="77777777" w:rsidR="007A6423" w:rsidRPr="007A6423" w:rsidRDefault="007A6423" w:rsidP="007A642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A6423">
                        <w:rPr>
                          <w:b/>
                          <w:bCs/>
                          <w:sz w:val="18"/>
                          <w:szCs w:val="18"/>
                        </w:rPr>
                        <w:t>R2-Muhammad#show ipv6 ospf interface</w:t>
                      </w:r>
                    </w:p>
                    <w:p w14:paraId="0CB51F65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GigabitEthernet0/1 is up, line protocol is up</w:t>
                      </w:r>
                    </w:p>
                    <w:p w14:paraId="1B822AD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Link Local Address FE80::2, Interface ID 2</w:t>
                      </w:r>
                    </w:p>
                    <w:p w14:paraId="6BB2B9C5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Area 0, Process ID 1, Instance ID 0, Router ID 26.26.26.26</w:t>
                      </w:r>
                    </w:p>
                    <w:p w14:paraId="428DACD5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Network Type BROADCAST, Cost: 1</w:t>
                      </w:r>
                    </w:p>
                    <w:p w14:paraId="502C415E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Transmit Delay is 1 sec, State WAITING, Priority 1</w:t>
                      </w:r>
                    </w:p>
                    <w:p w14:paraId="4CD492C2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No designated router on this network</w:t>
                      </w:r>
                    </w:p>
                    <w:p w14:paraId="120EEDA1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No backup designated router on this network</w:t>
                      </w:r>
                    </w:p>
                    <w:p w14:paraId="61BEE219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Timer intervals configured, Hello 10, Dead 40, Wait 40, Retransmit 5</w:t>
                      </w:r>
                    </w:p>
                    <w:p w14:paraId="72F4C427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No Hellos (Passive interface)</w:t>
                      </w:r>
                    </w:p>
                    <w:p w14:paraId="3315FBA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Index 1/1, flood queue length 0</w:t>
                      </w:r>
                    </w:p>
                    <w:p w14:paraId="6D646705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Next 0x0(0)/0x0(0)</w:t>
                      </w:r>
                    </w:p>
                    <w:p w14:paraId="3FD128D9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length is 1, maximum is 1</w:t>
                      </w:r>
                    </w:p>
                    <w:p w14:paraId="5618D463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time is 0 msec, maximum is 0 msec</w:t>
                      </w:r>
                    </w:p>
                    <w:p w14:paraId="1198C5B7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Neighbor Count is 0, Adjacent neighbor count is 0</w:t>
                      </w:r>
                    </w:p>
                    <w:p w14:paraId="2CE5B89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Suppress hello for 0 neighbor(s)</w:t>
                      </w:r>
                    </w:p>
                    <w:p w14:paraId="03E7AB7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Serial0/0/0 is up, line protocol is up</w:t>
                      </w:r>
                    </w:p>
                    <w:p w14:paraId="69AA8F15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Link Local Address FE80::2, Interface ID 3</w:t>
                      </w:r>
                    </w:p>
                    <w:p w14:paraId="4F400D11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Area 0, Process ID 1, Instance ID 0, Router ID 26.26.26.26</w:t>
                      </w:r>
                    </w:p>
                    <w:p w14:paraId="6742295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Network Type POINT-TO-POINT, Cost: 64</w:t>
                      </w:r>
                    </w:p>
                    <w:p w14:paraId="70395C46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Transmit Delay is 1 sec, State POINT-TO-POINT,</w:t>
                      </w:r>
                    </w:p>
                    <w:p w14:paraId="6395EFE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Timer intervals configured, Hello 10, Dead 40, Wait 40, Retransmit 5</w:t>
                      </w:r>
                    </w:p>
                    <w:p w14:paraId="0A2232B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Hello due in 00:00:04</w:t>
                      </w:r>
                    </w:p>
                    <w:p w14:paraId="5D0135C1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Index 2/2, flood queue length 0</w:t>
                      </w:r>
                    </w:p>
                    <w:p w14:paraId="127816B1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Next 0x0(0)/0x0(0)</w:t>
                      </w:r>
                    </w:p>
                    <w:p w14:paraId="240B3528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length is 1, maximum is 1</w:t>
                      </w:r>
                    </w:p>
                    <w:p w14:paraId="5D03037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time is 0 msec, maximum is 0 msec</w:t>
                      </w:r>
                    </w:p>
                    <w:p w14:paraId="57A9C8F2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Neighbor Count is 1 , Adjacent neighbor count is 1</w:t>
                      </w:r>
                    </w:p>
                    <w:p w14:paraId="278ED364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Adjacent with neighbor 16.16.16.16</w:t>
                      </w:r>
                    </w:p>
                    <w:p w14:paraId="2D507740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Suppress hello for 0 neighbor(s)</w:t>
                      </w:r>
                    </w:p>
                    <w:p w14:paraId="02FB9684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Serial0/0/1 is up, line protocol is up</w:t>
                      </w:r>
                    </w:p>
                    <w:p w14:paraId="08C9E547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Link Local Address FE80::2, Interface ID 4</w:t>
                      </w:r>
                    </w:p>
                    <w:p w14:paraId="446D856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highlight w:val="yellow"/>
                          <w:lang w:val="en-CA" w:eastAsia="en-CA"/>
                        </w:rPr>
                        <w:t>Area 0, Process ID 1, Instance ID 0, Router ID 26.26.26.26</w:t>
                      </w:r>
                    </w:p>
                    <w:p w14:paraId="38A46CA6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Network Type POINT-TO-POINT, Cost: 64</w:t>
                      </w:r>
                    </w:p>
                    <w:p w14:paraId="16E8E07E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Transmit Delay is 1 sec, State POINT-TO-POINT,</w:t>
                      </w:r>
                    </w:p>
                    <w:p w14:paraId="7EF9007C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Timer intervals configured, Hello 10, Dead 40, Wait 40, Retransmit 5</w:t>
                      </w:r>
                    </w:p>
                    <w:p w14:paraId="31949686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Hello due in 00:00:05</w:t>
                      </w:r>
                    </w:p>
                    <w:p w14:paraId="2C5F67B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Index 3/3, flood queue length 0</w:t>
                      </w:r>
                    </w:p>
                    <w:p w14:paraId="631B0443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Next 0x0(0)/0x0(0)</w:t>
                      </w:r>
                    </w:p>
                    <w:p w14:paraId="1E7F794D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length is 1, maximum is 1</w:t>
                      </w:r>
                    </w:p>
                    <w:p w14:paraId="1B5D3539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Last flood scan time is 0 msec, maximum is 0 msec</w:t>
                      </w:r>
                    </w:p>
                    <w:p w14:paraId="61CF92AA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Neighbor Count is 1 , Adjacent neighbor count is 1</w:t>
                      </w:r>
                    </w:p>
                    <w:p w14:paraId="733A5E1E" w14:textId="77777777" w:rsidR="007A6423" w:rsidRPr="007A6423" w:rsidRDefault="007A6423" w:rsidP="007A6423">
                      <w:pPr>
                        <w:spacing w:after="0"/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Adjacent with neighbor 46.46.46.46</w:t>
                      </w:r>
                    </w:p>
                    <w:p w14:paraId="2139A75A" w14:textId="77777777" w:rsidR="007A6423" w:rsidRPr="007A6423" w:rsidRDefault="007A6423" w:rsidP="007A6423">
                      <w:pPr>
                        <w:rPr>
                          <w:sz w:val="12"/>
                          <w:szCs w:val="12"/>
                        </w:rPr>
                      </w:pPr>
                      <w:r w:rsidRPr="007A6423">
                        <w:rPr>
                          <w:rFonts w:eastAsia="Times New Roman" w:cs="Times New Roman"/>
                          <w:sz w:val="18"/>
                          <w:szCs w:val="18"/>
                          <w:lang w:val="en-CA" w:eastAsia="en-CA"/>
                        </w:rPr>
                        <w:t>Suppress hello for 0 neighbor(s)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A99F0" w14:textId="647DE046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5A28B85F" w14:textId="300E47B5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1B843EAE" w14:textId="0D47A308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39BCFC48" w14:textId="2A90408A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52133635" w14:textId="692E7FE1" w:rsidR="00212730" w:rsidRDefault="00212730" w:rsidP="006B4054">
      <w:pPr>
        <w:spacing w:line="259" w:lineRule="auto"/>
        <w:ind w:left="360"/>
        <w:rPr>
          <w:rFonts w:ascii="Arial" w:hAnsi="Arial" w:cs="Arial"/>
          <w:lang w:val="en-CA"/>
        </w:rPr>
      </w:pPr>
    </w:p>
    <w:p w14:paraId="541682E2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0EE4DA9A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13A371C5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25CC40F1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763139C9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07D885B4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1AEF1836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1AA7DC17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581B6362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4C4BA963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6B720838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21F056E3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2EC353D4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71749FFF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6463AE93" w14:textId="77777777" w:rsidR="007E6683" w:rsidRDefault="007E6683">
      <w:pPr>
        <w:spacing w:line="259" w:lineRule="auto"/>
        <w:rPr>
          <w:rFonts w:ascii="Arial" w:hAnsi="Arial" w:cs="Arial"/>
          <w:lang w:val="en-CA"/>
        </w:rPr>
      </w:pPr>
    </w:p>
    <w:p w14:paraId="3AA24BF2" w14:textId="4CBE2C50" w:rsidR="00703761" w:rsidRPr="007E6683" w:rsidRDefault="00703761" w:rsidP="007E6683">
      <w:pPr>
        <w:spacing w:line="259" w:lineRule="auto"/>
        <w:rPr>
          <w:rFonts w:ascii="Arial" w:hAnsi="Arial" w:cs="Arial"/>
          <w:lang w:val="en-CA"/>
        </w:rPr>
      </w:pPr>
    </w:p>
    <w:sectPr w:rsidR="00703761" w:rsidRPr="007E6683" w:rsidSect="002F034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2DE7" w14:textId="77777777" w:rsidR="002814CB" w:rsidRDefault="002814CB" w:rsidP="002F0340">
      <w:pPr>
        <w:spacing w:after="0"/>
      </w:pPr>
      <w:r>
        <w:separator/>
      </w:r>
    </w:p>
  </w:endnote>
  <w:endnote w:type="continuationSeparator" w:id="0">
    <w:p w14:paraId="55326E3C" w14:textId="77777777" w:rsidR="002814CB" w:rsidRDefault="002814CB" w:rsidP="002F0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728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51674" w14:textId="77777777" w:rsidR="00513211" w:rsidRDefault="005132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EB3C74" w14:textId="77777777" w:rsidR="00513211" w:rsidRDefault="00513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C9A1D" w14:textId="77777777" w:rsidR="002814CB" w:rsidRDefault="002814CB" w:rsidP="002F0340">
      <w:pPr>
        <w:spacing w:after="0"/>
      </w:pPr>
      <w:r>
        <w:separator/>
      </w:r>
    </w:p>
  </w:footnote>
  <w:footnote w:type="continuationSeparator" w:id="0">
    <w:p w14:paraId="02FB9BC0" w14:textId="77777777" w:rsidR="002814CB" w:rsidRDefault="002814CB" w:rsidP="002F0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A00B35"/>
    <w:multiLevelType w:val="hybridMultilevel"/>
    <w:tmpl w:val="9F6943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51EA6D"/>
    <w:multiLevelType w:val="hybridMultilevel"/>
    <w:tmpl w:val="94C897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C1B01"/>
    <w:multiLevelType w:val="hybridMultilevel"/>
    <w:tmpl w:val="4AECC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03C3B"/>
    <w:multiLevelType w:val="hybridMultilevel"/>
    <w:tmpl w:val="8D30F4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E16D4"/>
    <w:multiLevelType w:val="hybridMultilevel"/>
    <w:tmpl w:val="D292BE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F00F3"/>
    <w:multiLevelType w:val="hybridMultilevel"/>
    <w:tmpl w:val="2A9AACD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F620B"/>
    <w:multiLevelType w:val="hybridMultilevel"/>
    <w:tmpl w:val="0F76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5D23"/>
    <w:multiLevelType w:val="hybridMultilevel"/>
    <w:tmpl w:val="8744AE5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5AB4"/>
    <w:multiLevelType w:val="hybridMultilevel"/>
    <w:tmpl w:val="05E45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C0A82"/>
    <w:multiLevelType w:val="hybridMultilevel"/>
    <w:tmpl w:val="96FEF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362C"/>
    <w:multiLevelType w:val="hybridMultilevel"/>
    <w:tmpl w:val="51603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45F99"/>
    <w:multiLevelType w:val="hybridMultilevel"/>
    <w:tmpl w:val="5130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95661"/>
    <w:multiLevelType w:val="hybridMultilevel"/>
    <w:tmpl w:val="2E6AF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A27CB"/>
    <w:multiLevelType w:val="hybridMultilevel"/>
    <w:tmpl w:val="83DAA68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236BE"/>
    <w:multiLevelType w:val="hybridMultilevel"/>
    <w:tmpl w:val="BAC6C0A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712883"/>
    <w:multiLevelType w:val="hybridMultilevel"/>
    <w:tmpl w:val="AEC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90AAC"/>
    <w:multiLevelType w:val="hybridMultilevel"/>
    <w:tmpl w:val="0B9226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0344"/>
    <w:multiLevelType w:val="hybridMultilevel"/>
    <w:tmpl w:val="35A207C2"/>
    <w:lvl w:ilvl="0" w:tplc="74D8E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06519"/>
    <w:multiLevelType w:val="hybridMultilevel"/>
    <w:tmpl w:val="95600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8724E"/>
    <w:multiLevelType w:val="hybridMultilevel"/>
    <w:tmpl w:val="2794B6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7CDE"/>
    <w:multiLevelType w:val="hybridMultilevel"/>
    <w:tmpl w:val="65ACFF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84D68"/>
    <w:multiLevelType w:val="hybridMultilevel"/>
    <w:tmpl w:val="BFFE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36880"/>
    <w:multiLevelType w:val="hybridMultilevel"/>
    <w:tmpl w:val="52BEA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C43FD"/>
    <w:multiLevelType w:val="hybridMultilevel"/>
    <w:tmpl w:val="B46AD2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F66BE"/>
    <w:multiLevelType w:val="hybridMultilevel"/>
    <w:tmpl w:val="C20CBFA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D2393B"/>
    <w:multiLevelType w:val="hybridMultilevel"/>
    <w:tmpl w:val="8A22DD80"/>
    <w:lvl w:ilvl="0" w:tplc="A7200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E05BC"/>
    <w:multiLevelType w:val="hybridMultilevel"/>
    <w:tmpl w:val="7772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F4B5F"/>
    <w:multiLevelType w:val="hybridMultilevel"/>
    <w:tmpl w:val="2794B6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03988"/>
    <w:multiLevelType w:val="hybridMultilevel"/>
    <w:tmpl w:val="C3985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41961"/>
    <w:multiLevelType w:val="hybridMultilevel"/>
    <w:tmpl w:val="921253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392BC6"/>
    <w:multiLevelType w:val="hybridMultilevel"/>
    <w:tmpl w:val="1302A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A6298"/>
    <w:multiLevelType w:val="hybridMultilevel"/>
    <w:tmpl w:val="38E6546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2AA"/>
    <w:multiLevelType w:val="hybridMultilevel"/>
    <w:tmpl w:val="F2D21460"/>
    <w:lvl w:ilvl="0" w:tplc="A7200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86D46"/>
    <w:multiLevelType w:val="hybridMultilevel"/>
    <w:tmpl w:val="BC6AA60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802A9"/>
    <w:multiLevelType w:val="hybridMultilevel"/>
    <w:tmpl w:val="5C46772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079E5"/>
    <w:multiLevelType w:val="hybridMultilevel"/>
    <w:tmpl w:val="1494C5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570F91"/>
    <w:multiLevelType w:val="hybridMultilevel"/>
    <w:tmpl w:val="CA780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925F0"/>
    <w:multiLevelType w:val="hybridMultilevel"/>
    <w:tmpl w:val="2C82F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726BD"/>
    <w:multiLevelType w:val="hybridMultilevel"/>
    <w:tmpl w:val="C2F4A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C3FBC"/>
    <w:multiLevelType w:val="hybridMultilevel"/>
    <w:tmpl w:val="7E82E79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39531">
    <w:abstractNumId w:val="17"/>
  </w:num>
  <w:num w:numId="2" w16cid:durableId="447698853">
    <w:abstractNumId w:val="21"/>
  </w:num>
  <w:num w:numId="3" w16cid:durableId="494230000">
    <w:abstractNumId w:val="11"/>
  </w:num>
  <w:num w:numId="4" w16cid:durableId="565142008">
    <w:abstractNumId w:val="6"/>
  </w:num>
  <w:num w:numId="5" w16cid:durableId="1621836117">
    <w:abstractNumId w:val="15"/>
  </w:num>
  <w:num w:numId="6" w16cid:durableId="1464615670">
    <w:abstractNumId w:val="26"/>
  </w:num>
  <w:num w:numId="7" w16cid:durableId="1157301745">
    <w:abstractNumId w:val="36"/>
  </w:num>
  <w:num w:numId="8" w16cid:durableId="579484754">
    <w:abstractNumId w:val="1"/>
  </w:num>
  <w:num w:numId="9" w16cid:durableId="1822230750">
    <w:abstractNumId w:val="38"/>
  </w:num>
  <w:num w:numId="10" w16cid:durableId="1282571745">
    <w:abstractNumId w:val="0"/>
  </w:num>
  <w:num w:numId="11" w16cid:durableId="1708724927">
    <w:abstractNumId w:val="9"/>
  </w:num>
  <w:num w:numId="12" w16cid:durableId="965548953">
    <w:abstractNumId w:val="29"/>
  </w:num>
  <w:num w:numId="13" w16cid:durableId="397482167">
    <w:abstractNumId w:val="19"/>
  </w:num>
  <w:num w:numId="14" w16cid:durableId="610629373">
    <w:abstractNumId w:val="10"/>
  </w:num>
  <w:num w:numId="15" w16cid:durableId="670371703">
    <w:abstractNumId w:val="32"/>
  </w:num>
  <w:num w:numId="16" w16cid:durableId="1807964720">
    <w:abstractNumId w:val="25"/>
  </w:num>
  <w:num w:numId="17" w16cid:durableId="594215889">
    <w:abstractNumId w:val="30"/>
  </w:num>
  <w:num w:numId="18" w16cid:durableId="1707870726">
    <w:abstractNumId w:val="20"/>
  </w:num>
  <w:num w:numId="19" w16cid:durableId="1727070629">
    <w:abstractNumId w:val="27"/>
  </w:num>
  <w:num w:numId="20" w16cid:durableId="557400661">
    <w:abstractNumId w:val="4"/>
  </w:num>
  <w:num w:numId="21" w16cid:durableId="242836563">
    <w:abstractNumId w:val="37"/>
  </w:num>
  <w:num w:numId="22" w16cid:durableId="1193764968">
    <w:abstractNumId w:val="12"/>
  </w:num>
  <w:num w:numId="23" w16cid:durableId="1503623720">
    <w:abstractNumId w:val="28"/>
  </w:num>
  <w:num w:numId="24" w16cid:durableId="38869673">
    <w:abstractNumId w:val="18"/>
  </w:num>
  <w:num w:numId="25" w16cid:durableId="1396776695">
    <w:abstractNumId w:val="24"/>
  </w:num>
  <w:num w:numId="26" w16cid:durableId="690690182">
    <w:abstractNumId w:val="22"/>
  </w:num>
  <w:num w:numId="27" w16cid:durableId="1576352979">
    <w:abstractNumId w:val="13"/>
  </w:num>
  <w:num w:numId="28" w16cid:durableId="1885554474">
    <w:abstractNumId w:val="7"/>
  </w:num>
  <w:num w:numId="29" w16cid:durableId="2048136641">
    <w:abstractNumId w:val="33"/>
  </w:num>
  <w:num w:numId="30" w16cid:durableId="407964367">
    <w:abstractNumId w:val="23"/>
  </w:num>
  <w:num w:numId="31" w16cid:durableId="820193127">
    <w:abstractNumId w:val="2"/>
  </w:num>
  <w:num w:numId="32" w16cid:durableId="1531919053">
    <w:abstractNumId w:val="16"/>
  </w:num>
  <w:num w:numId="33" w16cid:durableId="107895187">
    <w:abstractNumId w:val="5"/>
  </w:num>
  <w:num w:numId="34" w16cid:durableId="552426789">
    <w:abstractNumId w:val="14"/>
  </w:num>
  <w:num w:numId="35" w16cid:durableId="455876731">
    <w:abstractNumId w:val="31"/>
  </w:num>
  <w:num w:numId="36" w16cid:durableId="1075080692">
    <w:abstractNumId w:val="8"/>
  </w:num>
  <w:num w:numId="37" w16cid:durableId="691347182">
    <w:abstractNumId w:val="34"/>
  </w:num>
  <w:num w:numId="38" w16cid:durableId="1857422873">
    <w:abstractNumId w:val="35"/>
  </w:num>
  <w:num w:numId="39" w16cid:durableId="2006586150">
    <w:abstractNumId w:val="39"/>
  </w:num>
  <w:num w:numId="40" w16cid:durableId="183595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0NTM0MDO0MLEwNzBU0lEKTi0uzszPAykwrAUANdq2GywAAAA="/>
  </w:docVars>
  <w:rsids>
    <w:rsidRoot w:val="0074013D"/>
    <w:rsid w:val="00001A2A"/>
    <w:rsid w:val="0002002C"/>
    <w:rsid w:val="000228EA"/>
    <w:rsid w:val="0002508D"/>
    <w:rsid w:val="00031546"/>
    <w:rsid w:val="00040F30"/>
    <w:rsid w:val="00047B85"/>
    <w:rsid w:val="00071792"/>
    <w:rsid w:val="000762D3"/>
    <w:rsid w:val="00076764"/>
    <w:rsid w:val="000A4B93"/>
    <w:rsid w:val="000A5E60"/>
    <w:rsid w:val="000F3D80"/>
    <w:rsid w:val="00105AA0"/>
    <w:rsid w:val="00106C98"/>
    <w:rsid w:val="0011500E"/>
    <w:rsid w:val="001241D9"/>
    <w:rsid w:val="001274B7"/>
    <w:rsid w:val="00146A0F"/>
    <w:rsid w:val="001530AD"/>
    <w:rsid w:val="0015538B"/>
    <w:rsid w:val="0018087E"/>
    <w:rsid w:val="001A3028"/>
    <w:rsid w:val="001A52FC"/>
    <w:rsid w:val="001B2456"/>
    <w:rsid w:val="001C4CEC"/>
    <w:rsid w:val="001D4431"/>
    <w:rsid w:val="001F1BCD"/>
    <w:rsid w:val="001F482A"/>
    <w:rsid w:val="001F5894"/>
    <w:rsid w:val="00212730"/>
    <w:rsid w:val="00240D0B"/>
    <w:rsid w:val="00251123"/>
    <w:rsid w:val="00251489"/>
    <w:rsid w:val="00254724"/>
    <w:rsid w:val="002606AB"/>
    <w:rsid w:val="00262072"/>
    <w:rsid w:val="002623B9"/>
    <w:rsid w:val="00264925"/>
    <w:rsid w:val="002814CB"/>
    <w:rsid w:val="002816F9"/>
    <w:rsid w:val="00285BF8"/>
    <w:rsid w:val="00292C1F"/>
    <w:rsid w:val="0029444C"/>
    <w:rsid w:val="0029736C"/>
    <w:rsid w:val="002A0822"/>
    <w:rsid w:val="002A5636"/>
    <w:rsid w:val="002A5BAC"/>
    <w:rsid w:val="002B46B3"/>
    <w:rsid w:val="002D0737"/>
    <w:rsid w:val="002D5F09"/>
    <w:rsid w:val="002E1628"/>
    <w:rsid w:val="002E217F"/>
    <w:rsid w:val="002F0340"/>
    <w:rsid w:val="003015C5"/>
    <w:rsid w:val="00305758"/>
    <w:rsid w:val="00306AA9"/>
    <w:rsid w:val="00320789"/>
    <w:rsid w:val="00326AB6"/>
    <w:rsid w:val="003326B7"/>
    <w:rsid w:val="00352791"/>
    <w:rsid w:val="003603D4"/>
    <w:rsid w:val="00377CA4"/>
    <w:rsid w:val="00381DA4"/>
    <w:rsid w:val="00397019"/>
    <w:rsid w:val="003A0E7C"/>
    <w:rsid w:val="003A70C0"/>
    <w:rsid w:val="003B13AE"/>
    <w:rsid w:val="003B2BCD"/>
    <w:rsid w:val="003C140A"/>
    <w:rsid w:val="003D38E9"/>
    <w:rsid w:val="003D4E98"/>
    <w:rsid w:val="003F3926"/>
    <w:rsid w:val="0040263F"/>
    <w:rsid w:val="004060CB"/>
    <w:rsid w:val="00412429"/>
    <w:rsid w:val="00443070"/>
    <w:rsid w:val="004444F4"/>
    <w:rsid w:val="0045678F"/>
    <w:rsid w:val="004642BD"/>
    <w:rsid w:val="00474A49"/>
    <w:rsid w:val="00474B3B"/>
    <w:rsid w:val="00483FDA"/>
    <w:rsid w:val="00485C15"/>
    <w:rsid w:val="00492354"/>
    <w:rsid w:val="00494482"/>
    <w:rsid w:val="004B38E4"/>
    <w:rsid w:val="004B4ECB"/>
    <w:rsid w:val="004B5498"/>
    <w:rsid w:val="004B70BA"/>
    <w:rsid w:val="004C29DF"/>
    <w:rsid w:val="004E1A82"/>
    <w:rsid w:val="004E3D1F"/>
    <w:rsid w:val="004F4EFA"/>
    <w:rsid w:val="00500AD0"/>
    <w:rsid w:val="005128ED"/>
    <w:rsid w:val="00513211"/>
    <w:rsid w:val="00513701"/>
    <w:rsid w:val="00516B87"/>
    <w:rsid w:val="005311EC"/>
    <w:rsid w:val="0054083D"/>
    <w:rsid w:val="00541B8E"/>
    <w:rsid w:val="00547C38"/>
    <w:rsid w:val="00557CB9"/>
    <w:rsid w:val="00563EF8"/>
    <w:rsid w:val="00576659"/>
    <w:rsid w:val="00581DA9"/>
    <w:rsid w:val="0058608A"/>
    <w:rsid w:val="00597A9D"/>
    <w:rsid w:val="005A59FE"/>
    <w:rsid w:val="005B3B44"/>
    <w:rsid w:val="005C2D05"/>
    <w:rsid w:val="005C4D13"/>
    <w:rsid w:val="005C5CB2"/>
    <w:rsid w:val="005C6C77"/>
    <w:rsid w:val="005D130D"/>
    <w:rsid w:val="005D27DF"/>
    <w:rsid w:val="005D6BA7"/>
    <w:rsid w:val="005E7223"/>
    <w:rsid w:val="006001E1"/>
    <w:rsid w:val="006039AA"/>
    <w:rsid w:val="00612F15"/>
    <w:rsid w:val="00634898"/>
    <w:rsid w:val="006448BF"/>
    <w:rsid w:val="00647372"/>
    <w:rsid w:val="00670BF6"/>
    <w:rsid w:val="00673FCA"/>
    <w:rsid w:val="00696243"/>
    <w:rsid w:val="006A79FF"/>
    <w:rsid w:val="006B1D1D"/>
    <w:rsid w:val="006B4054"/>
    <w:rsid w:val="006C3115"/>
    <w:rsid w:val="006C3AB7"/>
    <w:rsid w:val="006C4257"/>
    <w:rsid w:val="006C4A29"/>
    <w:rsid w:val="006D14E9"/>
    <w:rsid w:val="006D4DF8"/>
    <w:rsid w:val="006E24C5"/>
    <w:rsid w:val="006E6AD3"/>
    <w:rsid w:val="006F3BCF"/>
    <w:rsid w:val="00703761"/>
    <w:rsid w:val="0074013D"/>
    <w:rsid w:val="0074024B"/>
    <w:rsid w:val="00740683"/>
    <w:rsid w:val="007440EB"/>
    <w:rsid w:val="00755CA1"/>
    <w:rsid w:val="00763C35"/>
    <w:rsid w:val="00772536"/>
    <w:rsid w:val="007776E4"/>
    <w:rsid w:val="0078488C"/>
    <w:rsid w:val="0078520C"/>
    <w:rsid w:val="00785B32"/>
    <w:rsid w:val="00793790"/>
    <w:rsid w:val="00793D15"/>
    <w:rsid w:val="00795F12"/>
    <w:rsid w:val="007A4B80"/>
    <w:rsid w:val="007A6423"/>
    <w:rsid w:val="007B2BA7"/>
    <w:rsid w:val="007B4FFB"/>
    <w:rsid w:val="007C7801"/>
    <w:rsid w:val="007D3717"/>
    <w:rsid w:val="007E2BA8"/>
    <w:rsid w:val="007E6683"/>
    <w:rsid w:val="007F3409"/>
    <w:rsid w:val="007F78F9"/>
    <w:rsid w:val="00813600"/>
    <w:rsid w:val="00814B96"/>
    <w:rsid w:val="008156DD"/>
    <w:rsid w:val="0081717E"/>
    <w:rsid w:val="008573C7"/>
    <w:rsid w:val="008606C5"/>
    <w:rsid w:val="0086468A"/>
    <w:rsid w:val="008658B6"/>
    <w:rsid w:val="00866F42"/>
    <w:rsid w:val="00870839"/>
    <w:rsid w:val="00874831"/>
    <w:rsid w:val="008807EA"/>
    <w:rsid w:val="00880D51"/>
    <w:rsid w:val="00884D94"/>
    <w:rsid w:val="00885233"/>
    <w:rsid w:val="00885D78"/>
    <w:rsid w:val="00893FE6"/>
    <w:rsid w:val="008A661C"/>
    <w:rsid w:val="008A6F82"/>
    <w:rsid w:val="008B67DB"/>
    <w:rsid w:val="008C4700"/>
    <w:rsid w:val="008D59B3"/>
    <w:rsid w:val="008E2BFF"/>
    <w:rsid w:val="008E5736"/>
    <w:rsid w:val="008F442B"/>
    <w:rsid w:val="00902985"/>
    <w:rsid w:val="00905EAF"/>
    <w:rsid w:val="00906792"/>
    <w:rsid w:val="00911420"/>
    <w:rsid w:val="00913617"/>
    <w:rsid w:val="009158AC"/>
    <w:rsid w:val="00961B22"/>
    <w:rsid w:val="00971E0B"/>
    <w:rsid w:val="00977151"/>
    <w:rsid w:val="00980925"/>
    <w:rsid w:val="009936BE"/>
    <w:rsid w:val="009A4169"/>
    <w:rsid w:val="009B576F"/>
    <w:rsid w:val="009C15B7"/>
    <w:rsid w:val="009D7B1A"/>
    <w:rsid w:val="009F7837"/>
    <w:rsid w:val="00A13C20"/>
    <w:rsid w:val="00A2223B"/>
    <w:rsid w:val="00A3357C"/>
    <w:rsid w:val="00A42B67"/>
    <w:rsid w:val="00A61375"/>
    <w:rsid w:val="00A64784"/>
    <w:rsid w:val="00A97BBE"/>
    <w:rsid w:val="00AA4BF8"/>
    <w:rsid w:val="00AA6201"/>
    <w:rsid w:val="00AC2467"/>
    <w:rsid w:val="00AC6957"/>
    <w:rsid w:val="00AE3E56"/>
    <w:rsid w:val="00AF0C28"/>
    <w:rsid w:val="00AF2AC5"/>
    <w:rsid w:val="00AF6E2F"/>
    <w:rsid w:val="00B247BC"/>
    <w:rsid w:val="00B2502C"/>
    <w:rsid w:val="00B351AF"/>
    <w:rsid w:val="00B55A6D"/>
    <w:rsid w:val="00B55AAA"/>
    <w:rsid w:val="00B60C11"/>
    <w:rsid w:val="00B61A82"/>
    <w:rsid w:val="00B720FC"/>
    <w:rsid w:val="00B72B65"/>
    <w:rsid w:val="00BA0C43"/>
    <w:rsid w:val="00BA2075"/>
    <w:rsid w:val="00BA4560"/>
    <w:rsid w:val="00BD183F"/>
    <w:rsid w:val="00BD40EF"/>
    <w:rsid w:val="00BD6F4A"/>
    <w:rsid w:val="00BE1BE1"/>
    <w:rsid w:val="00BF3565"/>
    <w:rsid w:val="00BF369F"/>
    <w:rsid w:val="00C03A53"/>
    <w:rsid w:val="00C214D0"/>
    <w:rsid w:val="00C241BD"/>
    <w:rsid w:val="00C3243E"/>
    <w:rsid w:val="00C34D82"/>
    <w:rsid w:val="00C35F2F"/>
    <w:rsid w:val="00C409A0"/>
    <w:rsid w:val="00C502E5"/>
    <w:rsid w:val="00C503EF"/>
    <w:rsid w:val="00C5475B"/>
    <w:rsid w:val="00C60D52"/>
    <w:rsid w:val="00C64610"/>
    <w:rsid w:val="00C860A5"/>
    <w:rsid w:val="00C92797"/>
    <w:rsid w:val="00C934AF"/>
    <w:rsid w:val="00CA0FD8"/>
    <w:rsid w:val="00CB7C1F"/>
    <w:rsid w:val="00CC249B"/>
    <w:rsid w:val="00CD0DEC"/>
    <w:rsid w:val="00CD4FFE"/>
    <w:rsid w:val="00CE4D9B"/>
    <w:rsid w:val="00D02F89"/>
    <w:rsid w:val="00D04472"/>
    <w:rsid w:val="00D04A05"/>
    <w:rsid w:val="00D10E76"/>
    <w:rsid w:val="00D17A83"/>
    <w:rsid w:val="00D208CB"/>
    <w:rsid w:val="00D56C12"/>
    <w:rsid w:val="00D57390"/>
    <w:rsid w:val="00D672A7"/>
    <w:rsid w:val="00D8011A"/>
    <w:rsid w:val="00D814A2"/>
    <w:rsid w:val="00D8403D"/>
    <w:rsid w:val="00D9219A"/>
    <w:rsid w:val="00D929A3"/>
    <w:rsid w:val="00DA0C55"/>
    <w:rsid w:val="00DB24A6"/>
    <w:rsid w:val="00DB653A"/>
    <w:rsid w:val="00DB7F34"/>
    <w:rsid w:val="00DC5451"/>
    <w:rsid w:val="00DC58D0"/>
    <w:rsid w:val="00DD6726"/>
    <w:rsid w:val="00DD6E5A"/>
    <w:rsid w:val="00DE0A40"/>
    <w:rsid w:val="00DE71F7"/>
    <w:rsid w:val="00DF1D9F"/>
    <w:rsid w:val="00DF326D"/>
    <w:rsid w:val="00DF4FD4"/>
    <w:rsid w:val="00E1352B"/>
    <w:rsid w:val="00E244A7"/>
    <w:rsid w:val="00E33323"/>
    <w:rsid w:val="00E37F13"/>
    <w:rsid w:val="00E476C9"/>
    <w:rsid w:val="00E62EC6"/>
    <w:rsid w:val="00E643FF"/>
    <w:rsid w:val="00E758EA"/>
    <w:rsid w:val="00E77C7D"/>
    <w:rsid w:val="00E82D48"/>
    <w:rsid w:val="00E8617B"/>
    <w:rsid w:val="00E86853"/>
    <w:rsid w:val="00E91FD9"/>
    <w:rsid w:val="00E9249F"/>
    <w:rsid w:val="00E92E58"/>
    <w:rsid w:val="00E96FCF"/>
    <w:rsid w:val="00E97F6E"/>
    <w:rsid w:val="00EB18C8"/>
    <w:rsid w:val="00EB31DE"/>
    <w:rsid w:val="00EC6031"/>
    <w:rsid w:val="00EE3263"/>
    <w:rsid w:val="00EF5DFC"/>
    <w:rsid w:val="00EF678C"/>
    <w:rsid w:val="00F00D3C"/>
    <w:rsid w:val="00F11190"/>
    <w:rsid w:val="00F23EED"/>
    <w:rsid w:val="00F33292"/>
    <w:rsid w:val="00F44DD4"/>
    <w:rsid w:val="00F47020"/>
    <w:rsid w:val="00F605B1"/>
    <w:rsid w:val="00F61A19"/>
    <w:rsid w:val="00F73C29"/>
    <w:rsid w:val="00F82965"/>
    <w:rsid w:val="00FA0F1A"/>
    <w:rsid w:val="00FA1B61"/>
    <w:rsid w:val="00FA5376"/>
    <w:rsid w:val="00FA6A6F"/>
    <w:rsid w:val="00FB5C2C"/>
    <w:rsid w:val="00FC0305"/>
    <w:rsid w:val="00FC1E3D"/>
    <w:rsid w:val="00FD01B8"/>
    <w:rsid w:val="00FD0B49"/>
    <w:rsid w:val="00FE0C5A"/>
    <w:rsid w:val="00FE18BE"/>
    <w:rsid w:val="00FE2615"/>
    <w:rsid w:val="00FE3A3C"/>
    <w:rsid w:val="00FF0B0E"/>
    <w:rsid w:val="00FF1273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4DF"/>
  <w15:chartTrackingRefBased/>
  <w15:docId w15:val="{54155245-BF69-44F0-84D0-AD81772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23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3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03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03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034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F034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D2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5D27DF"/>
    <w:rPr>
      <w:color w:val="0563C1" w:themeColor="hyperlink"/>
      <w:u w:val="single"/>
    </w:rPr>
  </w:style>
  <w:style w:type="paragraph" w:customStyle="1" w:styleId="Default">
    <w:name w:val="Default"/>
    <w:rsid w:val="00600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4923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76C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2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96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96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96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7A9D"/>
    <w:pPr>
      <w:spacing w:before="100" w:beforeAutospacing="1" w:after="100" w:afterAutospacing="1"/>
    </w:pPr>
    <w:rPr>
      <w:rFonts w:eastAsia="Times New Roman" w:cs="Times New Roman"/>
      <w:szCs w:val="24"/>
      <w:lang w:val="en-CA" w:eastAsia="en-CA"/>
    </w:rPr>
  </w:style>
  <w:style w:type="paragraph" w:styleId="Revision">
    <w:name w:val="Revision"/>
    <w:hidden/>
    <w:uiPriority w:val="99"/>
    <w:semiHidden/>
    <w:rsid w:val="00C3243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ropbox\Fleming\COMP-557\Lab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06F8A-B5BA-4961-BD5E-92B04EDC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33</TotalTime>
  <Pages>9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muhammad.siddiqui@trios.com</dc:creator>
  <cp:keywords/>
  <dc:description/>
  <cp:lastModifiedBy>Mansi Badiyanee</cp:lastModifiedBy>
  <cp:revision>14</cp:revision>
  <cp:lastPrinted>2020-05-12T19:40:00Z</cp:lastPrinted>
  <dcterms:created xsi:type="dcterms:W3CDTF">2023-12-22T00:50:00Z</dcterms:created>
  <dcterms:modified xsi:type="dcterms:W3CDTF">2024-07-11T17:57:00Z</dcterms:modified>
</cp:coreProperties>
</file>